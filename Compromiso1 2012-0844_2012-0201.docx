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AE" w:rsidRDefault="000F13B3" w:rsidP="000F13B3">
      <w:pPr>
        <w:pStyle w:val="Heading1"/>
      </w:pPr>
      <w:bookmarkStart w:id="0" w:name="_Toc357721633"/>
      <w:r>
        <w:t>Definición del Problema</w:t>
      </w:r>
      <w:bookmarkEnd w:id="0"/>
    </w:p>
    <w:sdt>
      <w:sdtPr>
        <w:alias w:val="Definición del Problema"/>
        <w:tag w:val="Definición del Problema"/>
        <w:id w:val="-1245800500"/>
        <w:lock w:val="sdtLocked"/>
        <w:placeholder>
          <w:docPart w:val="0FE535D57CC143048983256CB98E37FF"/>
        </w:placeholder>
      </w:sdtPr>
      <w:sdtEndPr/>
      <w:sdtContent>
        <w:p w:rsidR="00BA3C36" w:rsidRDefault="004A582E" w:rsidP="004A582E">
          <w:r>
            <w:t>El s</w:t>
          </w:r>
          <w:r w:rsidRPr="004A582E">
            <w:t>udoku es un pasatiempo que se publicó por primera vez a finales de la década de 1970 y se popularizó en</w:t>
          </w:r>
          <w:r>
            <w:t xml:space="preserve"> </w:t>
          </w:r>
          <w:r w:rsidRPr="004A582E">
            <w:t>Japón en 1986, dándose a conocer en el ámbito internacional en 2005 cuando numerosos periódicos empezaron a publicarlo en su sección de pasatiempos. 1 El objetivo del sudoku es rellenar una cuadrícula de 9 × 9 celdas (81 casillas) dividida en sub</w:t>
          </w:r>
          <w:r>
            <w:t>-</w:t>
          </w:r>
          <w:r w:rsidRPr="004A582E">
            <w:t>cuadrículas de 3 × 3 (también llamadas "cajas" o "regiones") con las cifras del 1 al 9 partiendo de algunos números ya dispuestos en algunas de las celdas. Aunque se podrían usar colores, letras, figuras, se conviene en usar números para mayor claridad, lo que importa, es que sean nueve elementos diferenciados, que no se deben repetir en una misma fila, columna o sub</w:t>
          </w:r>
          <w:r>
            <w:t>-</w:t>
          </w:r>
          <w:r w:rsidRPr="004A582E">
            <w:t>cuadrícula. Un sudoku está bien planteado si la solución es única. La solución de un sudoku siempre es un cuadrado latino, aunque el recíproco en general no es cierto ya que el sudoku establece la restricción añadida de que no se puede repetir un mismo número en una región.</w:t>
          </w:r>
        </w:p>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pPr>
          <w:r>
            <w:rPr>
              <w:lang w:val="es-ES"/>
            </w:rPr>
            <w:t>Tabla de contenido</w:t>
          </w:r>
        </w:p>
        <w:p w:rsidR="004A182B" w:rsidRDefault="00BA3C36">
          <w:pPr>
            <w:pStyle w:val="TO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357721633" w:history="1">
            <w:r w:rsidR="004A182B" w:rsidRPr="0030167A">
              <w:rPr>
                <w:rStyle w:val="Hyperlink"/>
                <w:noProof/>
              </w:rPr>
              <w:t>Definición del Problema</w:t>
            </w:r>
            <w:r w:rsidR="004A182B">
              <w:rPr>
                <w:noProof/>
                <w:webHidden/>
              </w:rPr>
              <w:tab/>
            </w:r>
            <w:r w:rsidR="004A182B">
              <w:rPr>
                <w:noProof/>
                <w:webHidden/>
              </w:rPr>
              <w:fldChar w:fldCharType="begin"/>
            </w:r>
            <w:r w:rsidR="004A182B">
              <w:rPr>
                <w:noProof/>
                <w:webHidden/>
              </w:rPr>
              <w:instrText xml:space="preserve"> PAGEREF _Toc357721633 \h </w:instrText>
            </w:r>
            <w:r w:rsidR="004A182B">
              <w:rPr>
                <w:noProof/>
                <w:webHidden/>
              </w:rPr>
            </w:r>
            <w:r w:rsidR="004A182B">
              <w:rPr>
                <w:noProof/>
                <w:webHidden/>
              </w:rPr>
              <w:fldChar w:fldCharType="separate"/>
            </w:r>
            <w:r w:rsidR="002D626C">
              <w:rPr>
                <w:noProof/>
                <w:webHidden/>
              </w:rPr>
              <w:t>1</w:t>
            </w:r>
            <w:r w:rsidR="004A182B">
              <w:rPr>
                <w:noProof/>
                <w:webHidden/>
              </w:rPr>
              <w:fldChar w:fldCharType="end"/>
            </w:r>
          </w:hyperlink>
        </w:p>
        <w:p w:rsidR="004A182B" w:rsidRDefault="006765C2">
          <w:pPr>
            <w:pStyle w:val="TOC1"/>
            <w:tabs>
              <w:tab w:val="right" w:leader="dot" w:pos="10790"/>
            </w:tabs>
            <w:rPr>
              <w:rFonts w:asciiTheme="minorHAnsi" w:eastAsiaTheme="minorEastAsia" w:hAnsiTheme="minorHAnsi" w:cstheme="minorBidi"/>
              <w:noProof/>
              <w:lang w:eastAsia="es-DO"/>
            </w:rPr>
          </w:pPr>
          <w:hyperlink w:anchor="_Toc357721634" w:history="1">
            <w:r w:rsidR="004A182B" w:rsidRPr="0030167A">
              <w:rPr>
                <w:rStyle w:val="Hyperlink"/>
                <w:noProof/>
              </w:rPr>
              <w:t>Análisis</w:t>
            </w:r>
            <w:r w:rsidR="004A182B">
              <w:rPr>
                <w:noProof/>
                <w:webHidden/>
              </w:rPr>
              <w:tab/>
            </w:r>
            <w:r w:rsidR="004A182B">
              <w:rPr>
                <w:noProof/>
                <w:webHidden/>
              </w:rPr>
              <w:fldChar w:fldCharType="begin"/>
            </w:r>
            <w:r w:rsidR="004A182B">
              <w:rPr>
                <w:noProof/>
                <w:webHidden/>
              </w:rPr>
              <w:instrText xml:space="preserve"> PAGEREF _Toc357721634 \h </w:instrText>
            </w:r>
            <w:r w:rsidR="004A182B">
              <w:rPr>
                <w:noProof/>
                <w:webHidden/>
              </w:rPr>
            </w:r>
            <w:r w:rsidR="004A182B">
              <w:rPr>
                <w:noProof/>
                <w:webHidden/>
              </w:rPr>
              <w:fldChar w:fldCharType="separate"/>
            </w:r>
            <w:r w:rsidR="002D626C">
              <w:rPr>
                <w:noProof/>
                <w:webHidden/>
              </w:rPr>
              <w:t>1</w:t>
            </w:r>
            <w:r w:rsidR="004A182B">
              <w:rPr>
                <w:noProof/>
                <w:webHidden/>
              </w:rPr>
              <w:fldChar w:fldCharType="end"/>
            </w:r>
          </w:hyperlink>
        </w:p>
        <w:p w:rsidR="004A182B" w:rsidRDefault="006765C2">
          <w:pPr>
            <w:pStyle w:val="TOC1"/>
            <w:tabs>
              <w:tab w:val="right" w:leader="dot" w:pos="10790"/>
            </w:tabs>
            <w:rPr>
              <w:rFonts w:asciiTheme="minorHAnsi" w:eastAsiaTheme="minorEastAsia" w:hAnsiTheme="minorHAnsi" w:cstheme="minorBidi"/>
              <w:noProof/>
              <w:lang w:eastAsia="es-DO"/>
            </w:rPr>
          </w:pPr>
          <w:hyperlink w:anchor="_Toc357721635" w:history="1">
            <w:r w:rsidR="004A182B" w:rsidRPr="0030167A">
              <w:rPr>
                <w:rStyle w:val="Hyperlink"/>
                <w:noProof/>
              </w:rPr>
              <w:t>Diseño</w:t>
            </w:r>
            <w:r w:rsidR="004A182B">
              <w:rPr>
                <w:noProof/>
                <w:webHidden/>
              </w:rPr>
              <w:tab/>
            </w:r>
            <w:r w:rsidR="004A182B">
              <w:rPr>
                <w:noProof/>
                <w:webHidden/>
              </w:rPr>
              <w:fldChar w:fldCharType="begin"/>
            </w:r>
            <w:r w:rsidR="004A182B">
              <w:rPr>
                <w:noProof/>
                <w:webHidden/>
              </w:rPr>
              <w:instrText xml:space="preserve"> PAGEREF _Toc357721635 \h </w:instrText>
            </w:r>
            <w:r w:rsidR="004A182B">
              <w:rPr>
                <w:noProof/>
                <w:webHidden/>
              </w:rPr>
            </w:r>
            <w:r w:rsidR="004A182B">
              <w:rPr>
                <w:noProof/>
                <w:webHidden/>
              </w:rPr>
              <w:fldChar w:fldCharType="separate"/>
            </w:r>
            <w:r w:rsidR="002D626C">
              <w:rPr>
                <w:noProof/>
                <w:webHidden/>
              </w:rPr>
              <w:t>2</w:t>
            </w:r>
            <w:r w:rsidR="004A182B">
              <w:rPr>
                <w:noProof/>
                <w:webHidden/>
              </w:rPr>
              <w:fldChar w:fldCharType="end"/>
            </w:r>
          </w:hyperlink>
        </w:p>
        <w:p w:rsidR="004A182B" w:rsidRDefault="006765C2">
          <w:pPr>
            <w:pStyle w:val="TOC1"/>
            <w:tabs>
              <w:tab w:val="right" w:leader="dot" w:pos="10790"/>
            </w:tabs>
            <w:rPr>
              <w:rFonts w:asciiTheme="minorHAnsi" w:eastAsiaTheme="minorEastAsia" w:hAnsiTheme="minorHAnsi" w:cstheme="minorBidi"/>
              <w:noProof/>
              <w:lang w:eastAsia="es-DO"/>
            </w:rPr>
          </w:pPr>
          <w:hyperlink w:anchor="_Toc357721636" w:history="1">
            <w:r w:rsidR="004A182B" w:rsidRPr="0030167A">
              <w:rPr>
                <w:rStyle w:val="Hyperlink"/>
                <w:noProof/>
              </w:rPr>
              <w:t>Código Fuente</w:t>
            </w:r>
            <w:r w:rsidR="004A182B">
              <w:rPr>
                <w:noProof/>
                <w:webHidden/>
              </w:rPr>
              <w:tab/>
            </w:r>
            <w:r w:rsidR="004A182B">
              <w:rPr>
                <w:noProof/>
                <w:webHidden/>
              </w:rPr>
              <w:fldChar w:fldCharType="begin"/>
            </w:r>
            <w:r w:rsidR="004A182B">
              <w:rPr>
                <w:noProof/>
                <w:webHidden/>
              </w:rPr>
              <w:instrText xml:space="preserve"> PAGEREF _Toc357721636 \h </w:instrText>
            </w:r>
            <w:r w:rsidR="004A182B">
              <w:rPr>
                <w:noProof/>
                <w:webHidden/>
              </w:rPr>
            </w:r>
            <w:r w:rsidR="004A182B">
              <w:rPr>
                <w:noProof/>
                <w:webHidden/>
              </w:rPr>
              <w:fldChar w:fldCharType="separate"/>
            </w:r>
            <w:r w:rsidR="002D626C">
              <w:rPr>
                <w:noProof/>
                <w:webHidden/>
              </w:rPr>
              <w:t>10</w:t>
            </w:r>
            <w:r w:rsidR="004A182B">
              <w:rPr>
                <w:noProof/>
                <w:webHidden/>
              </w:rPr>
              <w:fldChar w:fldCharType="end"/>
            </w:r>
          </w:hyperlink>
        </w:p>
        <w:p w:rsidR="004A182B" w:rsidRDefault="006765C2">
          <w:pPr>
            <w:pStyle w:val="TOC1"/>
            <w:tabs>
              <w:tab w:val="right" w:leader="dot" w:pos="10790"/>
            </w:tabs>
            <w:rPr>
              <w:rFonts w:asciiTheme="minorHAnsi" w:eastAsiaTheme="minorEastAsia" w:hAnsiTheme="minorHAnsi" w:cstheme="minorBidi"/>
              <w:noProof/>
              <w:lang w:eastAsia="es-DO"/>
            </w:rPr>
          </w:pPr>
          <w:hyperlink w:anchor="_Toc357721637" w:history="1">
            <w:r w:rsidR="004A182B" w:rsidRPr="0030167A">
              <w:rPr>
                <w:rStyle w:val="Hyperlink"/>
                <w:noProof/>
              </w:rPr>
              <w:t>Condiciones de Error</w:t>
            </w:r>
            <w:r w:rsidR="004A182B">
              <w:rPr>
                <w:noProof/>
                <w:webHidden/>
              </w:rPr>
              <w:tab/>
            </w:r>
            <w:r w:rsidR="004A182B">
              <w:rPr>
                <w:noProof/>
                <w:webHidden/>
              </w:rPr>
              <w:fldChar w:fldCharType="begin"/>
            </w:r>
            <w:r w:rsidR="004A182B">
              <w:rPr>
                <w:noProof/>
                <w:webHidden/>
              </w:rPr>
              <w:instrText xml:space="preserve"> PAGEREF _Toc357721637 \h </w:instrText>
            </w:r>
            <w:r w:rsidR="004A182B">
              <w:rPr>
                <w:noProof/>
                <w:webHidden/>
              </w:rPr>
            </w:r>
            <w:r w:rsidR="004A182B">
              <w:rPr>
                <w:noProof/>
                <w:webHidden/>
              </w:rPr>
              <w:fldChar w:fldCharType="separate"/>
            </w:r>
            <w:r w:rsidR="002D626C">
              <w:rPr>
                <w:noProof/>
                <w:webHidden/>
              </w:rPr>
              <w:t>23</w:t>
            </w:r>
            <w:r w:rsidR="004A182B">
              <w:rPr>
                <w:noProof/>
                <w:webHidden/>
              </w:rPr>
              <w:fldChar w:fldCharType="end"/>
            </w:r>
          </w:hyperlink>
        </w:p>
        <w:p w:rsidR="004A182B" w:rsidRDefault="006765C2">
          <w:pPr>
            <w:pStyle w:val="TOC1"/>
            <w:tabs>
              <w:tab w:val="right" w:leader="dot" w:pos="10790"/>
            </w:tabs>
            <w:rPr>
              <w:rFonts w:asciiTheme="minorHAnsi" w:eastAsiaTheme="minorEastAsia" w:hAnsiTheme="minorHAnsi" w:cstheme="minorBidi"/>
              <w:noProof/>
              <w:lang w:eastAsia="es-DO"/>
            </w:rPr>
          </w:pPr>
          <w:hyperlink w:anchor="_Toc357721638" w:history="1">
            <w:r w:rsidR="004A182B" w:rsidRPr="0030167A">
              <w:rPr>
                <w:rStyle w:val="Hyperlink"/>
                <w:noProof/>
              </w:rPr>
              <w:t>Ejemplos de Uso</w:t>
            </w:r>
            <w:r w:rsidR="004A182B">
              <w:rPr>
                <w:noProof/>
                <w:webHidden/>
              </w:rPr>
              <w:tab/>
            </w:r>
            <w:r w:rsidR="004A182B">
              <w:rPr>
                <w:noProof/>
                <w:webHidden/>
              </w:rPr>
              <w:fldChar w:fldCharType="begin"/>
            </w:r>
            <w:r w:rsidR="004A182B">
              <w:rPr>
                <w:noProof/>
                <w:webHidden/>
              </w:rPr>
              <w:instrText xml:space="preserve"> PAGEREF _Toc357721638 \h </w:instrText>
            </w:r>
            <w:r w:rsidR="004A182B">
              <w:rPr>
                <w:noProof/>
                <w:webHidden/>
              </w:rPr>
            </w:r>
            <w:r w:rsidR="004A182B">
              <w:rPr>
                <w:noProof/>
                <w:webHidden/>
              </w:rPr>
              <w:fldChar w:fldCharType="separate"/>
            </w:r>
            <w:r w:rsidR="002D626C">
              <w:rPr>
                <w:noProof/>
                <w:webHidden/>
              </w:rPr>
              <w:t>24</w:t>
            </w:r>
            <w:r w:rsidR="004A182B">
              <w:rPr>
                <w:noProof/>
                <w:webHidden/>
              </w:rPr>
              <w:fldChar w:fldCharType="end"/>
            </w:r>
          </w:hyperlink>
        </w:p>
        <w:p w:rsidR="004A182B" w:rsidRDefault="006765C2">
          <w:pPr>
            <w:pStyle w:val="TOC1"/>
            <w:tabs>
              <w:tab w:val="right" w:leader="dot" w:pos="10790"/>
            </w:tabs>
            <w:rPr>
              <w:rFonts w:asciiTheme="minorHAnsi" w:eastAsiaTheme="minorEastAsia" w:hAnsiTheme="minorHAnsi" w:cstheme="minorBidi"/>
              <w:noProof/>
              <w:lang w:eastAsia="es-DO"/>
            </w:rPr>
          </w:pPr>
          <w:hyperlink w:anchor="_Toc357721639" w:history="1">
            <w:r w:rsidR="004A182B" w:rsidRPr="0030167A">
              <w:rPr>
                <w:rStyle w:val="Hyperlink"/>
                <w:noProof/>
              </w:rPr>
              <w:t>Notas al Profesor</w:t>
            </w:r>
            <w:r w:rsidR="004A182B">
              <w:rPr>
                <w:noProof/>
                <w:webHidden/>
              </w:rPr>
              <w:tab/>
            </w:r>
            <w:r w:rsidR="004A182B">
              <w:rPr>
                <w:noProof/>
                <w:webHidden/>
              </w:rPr>
              <w:fldChar w:fldCharType="begin"/>
            </w:r>
            <w:r w:rsidR="004A182B">
              <w:rPr>
                <w:noProof/>
                <w:webHidden/>
              </w:rPr>
              <w:instrText xml:space="preserve"> PAGEREF _Toc357721639 \h </w:instrText>
            </w:r>
            <w:r w:rsidR="004A182B">
              <w:rPr>
                <w:noProof/>
                <w:webHidden/>
              </w:rPr>
            </w:r>
            <w:r w:rsidR="004A182B">
              <w:rPr>
                <w:noProof/>
                <w:webHidden/>
              </w:rPr>
              <w:fldChar w:fldCharType="separate"/>
            </w:r>
            <w:r w:rsidR="002D626C">
              <w:rPr>
                <w:noProof/>
                <w:webHidden/>
              </w:rPr>
              <w:t>25</w:t>
            </w:r>
            <w:r w:rsidR="004A182B">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7F7126">
          <w:headerReference w:type="default" r:id="rId7"/>
          <w:pgSz w:w="12240" w:h="15840"/>
          <w:pgMar w:top="1701" w:right="720" w:bottom="851" w:left="720" w:header="709" w:footer="709" w:gutter="0"/>
          <w:cols w:space="708"/>
          <w:docGrid w:linePitch="360"/>
        </w:sectPr>
      </w:pPr>
    </w:p>
    <w:p w:rsidR="00BA3C36" w:rsidRDefault="00BA3C36" w:rsidP="00BA3C36">
      <w:pPr>
        <w:pStyle w:val="Heading1"/>
      </w:pPr>
      <w:bookmarkStart w:id="1" w:name="_Toc357721634"/>
      <w:r>
        <w:lastRenderedPageBreak/>
        <w:t>Análisis</w:t>
      </w:r>
      <w:bookmarkEnd w:id="1"/>
    </w:p>
    <w:sdt>
      <w:sdtPr>
        <w:alias w:val="Análisis"/>
        <w:tag w:val="Análisis"/>
        <w:id w:val="-1137634264"/>
        <w:placeholder>
          <w:docPart w:val="9E3BA46B2EBF4542AFCA7CC34BED83A6"/>
        </w:placeholder>
      </w:sdtPr>
      <w:sdtEndPr/>
      <w:sdtContent>
        <w:p w:rsidR="00BA3C36" w:rsidRDefault="008701D3" w:rsidP="008701D3">
          <w:r w:rsidRPr="008701D3">
            <w:t xml:space="preserve">Existen varios métodos para los humanos resolver sudokus, pero para un computador la manera más eficiente es el backtrackin, que es un tipo de fuerza bruta no tan bruta que </w:t>
          </w:r>
          <w:r>
            <w:t>mediante prueba y error verifica cueles "caminos" puede seguir y cuales no, asi hace que el proceso no sea tan lento y que no sea nescesario probar con todas las soluciones posibles</w:t>
          </w:r>
          <w:r w:rsidRPr="008701D3">
            <w:t xml:space="preserve"> </w:t>
          </w:r>
          <w:r>
            <w:t xml:space="preserve">y </w:t>
          </w:r>
          <w:r w:rsidRPr="008701D3">
            <w:t xml:space="preserve"> así encontrar la solución mas rápidament</w:t>
          </w:r>
          <w:r>
            <w:t>e.</w:t>
          </w:r>
        </w:p>
      </w:sdtContent>
    </w:sdt>
    <w:p w:rsidR="00BA3C36" w:rsidRDefault="00BA3C36" w:rsidP="00BA3C36">
      <w:r>
        <w:br w:type="page"/>
      </w:r>
    </w:p>
    <w:p w:rsidR="00BA3C36" w:rsidRDefault="00EF48AA" w:rsidP="00EF48AA">
      <w:pPr>
        <w:pStyle w:val="Heading1"/>
      </w:pPr>
      <w:bookmarkStart w:id="2" w:name="_Toc357721635"/>
      <w:r>
        <w:lastRenderedPageBreak/>
        <w:t>Diseño</w:t>
      </w:r>
      <w:bookmarkEnd w:id="2"/>
    </w:p>
    <w:sdt>
      <w:sdtPr>
        <w:alias w:val="Diseño"/>
        <w:tag w:val="Diseño"/>
        <w:id w:val="-2123360990"/>
        <w:placeholder>
          <w:docPart w:val="E7A4786BE39143639BC82F35E0CFE869"/>
        </w:placeholder>
      </w:sdtPr>
      <w:sdtEndPr/>
      <w:sdtContent>
        <w:p w:rsidR="00E819DC" w:rsidRDefault="00E819DC" w:rsidP="00E819DC">
          <w:r>
            <w:t>PSEUDOCODIGO</w:t>
          </w:r>
        </w:p>
        <w:p w:rsidR="00760C2E" w:rsidRPr="00760C2E" w:rsidRDefault="00B07E5C" w:rsidP="00760C2E">
          <w:pPr>
            <w:rPr>
              <w:lang w:val="es-ES"/>
            </w:rPr>
          </w:pPr>
          <w:r>
            <w:t>Inicio</w:t>
          </w:r>
        </w:p>
        <w:p w:rsidR="00760C2E" w:rsidRPr="00760C2E" w:rsidRDefault="00760C2E" w:rsidP="00760C2E">
          <w:pPr>
            <w:rPr>
              <w:lang w:val="es-ES"/>
            </w:rPr>
          </w:pPr>
          <w:r>
            <w:t>Declarar</w:t>
          </w:r>
          <w:r w:rsidRPr="00760C2E">
            <w:rPr>
              <w:lang w:val="es-ES"/>
            </w:rPr>
            <w:t xml:space="preserve"> comprobarfila</w:t>
          </w:r>
        </w:p>
        <w:p w:rsidR="00760C2E" w:rsidRPr="00760C2E" w:rsidRDefault="00760C2E" w:rsidP="00760C2E">
          <w:pPr>
            <w:rPr>
              <w:lang w:val="es-ES"/>
            </w:rPr>
          </w:pPr>
          <w:r w:rsidRPr="00760C2E">
            <w:t>Declarar</w:t>
          </w:r>
          <w:r w:rsidRPr="00760C2E">
            <w:rPr>
              <w:lang w:val="es-ES"/>
            </w:rPr>
            <w:t xml:space="preserve"> comprobarcolumna</w:t>
          </w:r>
        </w:p>
        <w:p w:rsidR="00760C2E" w:rsidRDefault="00760C2E" w:rsidP="00760C2E">
          <w:r w:rsidRPr="00760C2E">
            <w:t>Declarar</w:t>
          </w:r>
          <w:r w:rsidRPr="00760C2E">
            <w:rPr>
              <w:lang w:val="es-ES"/>
            </w:rPr>
            <w:t xml:space="preserve"> comprobarcuadro</w:t>
          </w:r>
        </w:p>
        <w:p w:rsidR="00760C2E" w:rsidRPr="00760C2E" w:rsidRDefault="00760C2E" w:rsidP="00760C2E">
          <w:pPr>
            <w:rPr>
              <w:lang w:val="es-ES"/>
            </w:rPr>
          </w:pPr>
          <w:r w:rsidRPr="00760C2E">
            <w:t>Declarar</w:t>
          </w:r>
          <w:r w:rsidRPr="00760C2E">
            <w:rPr>
              <w:lang w:val="es-ES"/>
            </w:rPr>
            <w:t xml:space="preserve"> sudoku</w:t>
          </w:r>
        </w:p>
        <w:p w:rsidR="00760C2E" w:rsidRPr="000739FB" w:rsidRDefault="00760C2E" w:rsidP="00760C2E">
          <w:pPr>
            <w:rPr>
              <w:lang w:val="es-ES"/>
            </w:rPr>
          </w:pPr>
          <w:r w:rsidRPr="000739FB">
            <w:rPr>
              <w:lang w:val="es-ES"/>
            </w:rPr>
            <w:t>Declarar bactracking</w:t>
          </w:r>
        </w:p>
        <w:p w:rsidR="00760C2E" w:rsidRDefault="00760C2E" w:rsidP="00760C2E">
          <w:r w:rsidRPr="00760C2E">
            <w:rPr>
              <w:lang w:val="es-ES"/>
            </w:rPr>
            <w:t>Declarar matriz_3x3</w:t>
          </w:r>
        </w:p>
        <w:p w:rsidR="00760C2E" w:rsidRDefault="006524C3" w:rsidP="00760C2E">
          <w:r>
            <w:t xml:space="preserve">Declara </w:t>
          </w:r>
          <w:r w:rsidR="00760C2E" w:rsidRPr="00760C2E">
            <w:t xml:space="preserve"> mostrar</w:t>
          </w:r>
        </w:p>
        <w:p w:rsidR="00760C2E" w:rsidRPr="00760C2E" w:rsidRDefault="006524C3" w:rsidP="00760C2E">
          <w:r>
            <w:t>Declarar c</w:t>
          </w:r>
          <w:r w:rsidR="00760C2E" w:rsidRPr="00760C2E">
            <w:t>ar</w:t>
          </w:r>
          <w:r>
            <w:t>acter</w:t>
          </w:r>
          <w:r w:rsidR="00760C2E" w:rsidRPr="00760C2E">
            <w:t xml:space="preserve"> opcion=1;</w:t>
          </w:r>
        </w:p>
        <w:p w:rsidR="00760C2E" w:rsidRPr="00760C2E" w:rsidRDefault="00760C2E" w:rsidP="00760C2E"/>
        <w:p w:rsidR="00760C2E" w:rsidRDefault="006524C3" w:rsidP="00760C2E">
          <w:r>
            <w:t>Declarar struct datos:    caracter nombre,</w:t>
          </w:r>
          <w:r w:rsidR="00760C2E" w:rsidRPr="00760C2E">
            <w:t xml:space="preserve">  </w:t>
          </w:r>
          <w:r>
            <w:rPr>
              <w:lang w:val="es-ES"/>
            </w:rPr>
            <w:t>carácter</w:t>
          </w:r>
          <w:r>
            <w:t xml:space="preserve"> </w:t>
          </w:r>
          <w:r>
            <w:rPr>
              <w:lang w:val="es-ES"/>
            </w:rPr>
            <w:t>apellido</w:t>
          </w:r>
          <w:r>
            <w:t>, entero</w:t>
          </w:r>
          <w:r>
            <w:rPr>
              <w:lang w:val="es-ES"/>
            </w:rPr>
            <w:t xml:space="preserve"> num</w:t>
          </w:r>
          <w:r>
            <w:t>,</w:t>
          </w:r>
          <w:r w:rsidRPr="006524C3">
            <w:rPr>
              <w:lang w:val="es-ES"/>
            </w:rPr>
            <w:t xml:space="preserve"> destreza</w:t>
          </w:r>
        </w:p>
        <w:p w:rsidR="009F5D43" w:rsidRPr="006524C3" w:rsidRDefault="009F5D43" w:rsidP="00760C2E">
          <w:pPr>
            <w:rPr>
              <w:lang w:val="es-ES"/>
            </w:rPr>
          </w:pPr>
          <w:r>
            <w:t>Funcion Main</w:t>
          </w:r>
        </w:p>
        <w:p w:rsidR="00760C2E" w:rsidRPr="00760C2E" w:rsidRDefault="00760C2E" w:rsidP="00760C2E">
          <w:r w:rsidRPr="00760C2E">
            <w:t>D</w:t>
          </w:r>
          <w:r w:rsidR="006524C3">
            <w:t xml:space="preserve">eclarar </w:t>
          </w:r>
          <w:r w:rsidRPr="00760C2E">
            <w:t>datnombre</w:t>
          </w:r>
          <w:r w:rsidR="006524C3">
            <w:t xml:space="preserve"> tipo datos</w:t>
          </w:r>
        </w:p>
        <w:p w:rsidR="00760C2E" w:rsidRDefault="006524C3" w:rsidP="00760C2E">
          <w:r>
            <w:t xml:space="preserve"> Declarar </w:t>
          </w:r>
          <w:r w:rsidR="00760C2E" w:rsidRPr="00760C2E">
            <w:t>i,j,aceptado</w:t>
          </w:r>
          <w:r>
            <w:t>, matriz[9][9]</w:t>
          </w:r>
          <w:r w:rsidR="00A674B1">
            <w:t>,filas[9]</w:t>
          </w:r>
        </w:p>
        <w:p w:rsidR="006524C3" w:rsidRPr="00760C2E" w:rsidRDefault="006524C3" w:rsidP="00760C2E">
          <w:r>
            <w:t>Establecer aceptado a 1,</w:t>
          </w:r>
          <w:r w:rsidRPr="006524C3">
            <w:t xml:space="preserve"> </w:t>
          </w:r>
          <w:r>
            <w:t xml:space="preserve">contador a </w:t>
          </w:r>
          <w:r w:rsidRPr="00760C2E">
            <w:t>0</w:t>
          </w:r>
          <w:r>
            <w:t xml:space="preserve">  </w:t>
          </w:r>
        </w:p>
        <w:p w:rsidR="00760C2E" w:rsidRPr="00760C2E" w:rsidRDefault="006524C3" w:rsidP="00760C2E">
          <w:r>
            <w:t>Imprimir  "</w:t>
          </w:r>
          <w:r w:rsidR="00760C2E" w:rsidRPr="00760C2E">
            <w:t>BUSC</w:t>
          </w:r>
          <w:r>
            <w:t>ADOR SOLUCION FACTIBLE-SUDOKU"</w:t>
          </w:r>
        </w:p>
        <w:p w:rsidR="00760C2E" w:rsidRPr="00760C2E" w:rsidRDefault="006524C3" w:rsidP="00760C2E">
          <w:r>
            <w:t>Imprimir "Digite su nombre : "</w:t>
          </w:r>
        </w:p>
        <w:p w:rsidR="006524C3" w:rsidRPr="00760C2E" w:rsidRDefault="006524C3" w:rsidP="00760C2E">
          <w:r>
            <w:t>Leer datnombre.nombre, datnombre.apellido</w:t>
          </w:r>
        </w:p>
        <w:p w:rsidR="00760C2E" w:rsidRPr="00760C2E" w:rsidRDefault="006524C3" w:rsidP="00760C2E">
          <w:r>
            <w:t>Imprimir "</w:t>
          </w:r>
          <w:r w:rsidR="00760C2E" w:rsidRPr="00760C2E">
            <w:t>Especifique su ni</w:t>
          </w:r>
          <w:r>
            <w:t xml:space="preserve">vel de destreza en SUDOKU ""0: Principiante,1: Intermedio, </w:t>
          </w:r>
          <w:r w:rsidR="00760C2E" w:rsidRPr="00760C2E">
            <w:t>2: Experto</w:t>
          </w:r>
          <w:r>
            <w:t>"</w:t>
          </w:r>
        </w:p>
        <w:p w:rsidR="00760C2E" w:rsidRPr="00760C2E" w:rsidRDefault="00A674B1" w:rsidP="00760C2E">
          <w:r>
            <w:t>Leer</w:t>
          </w:r>
          <w:r w:rsidR="00760C2E" w:rsidRPr="00760C2E">
            <w:t xml:space="preserve"> </w:t>
          </w:r>
          <w:r>
            <w:t xml:space="preserve"> datnombre.destreza</w:t>
          </w:r>
        </w:p>
        <w:p w:rsidR="00760C2E" w:rsidRPr="00760C2E" w:rsidRDefault="00760C2E" w:rsidP="00760C2E">
          <w:r w:rsidRPr="00760C2E">
            <w:t xml:space="preserve">   </w:t>
          </w:r>
          <w:r w:rsidR="00A674B1">
            <w:t>Mientras (datnombre.destreza sea diferente de</w:t>
          </w:r>
          <w:r w:rsidRPr="00760C2E">
            <w:t>0</w:t>
          </w:r>
          <w:r w:rsidR="00A674B1">
            <w:t xml:space="preserve"> y </w:t>
          </w:r>
          <w:r w:rsidRPr="00760C2E">
            <w:t>atnombre.destreza</w:t>
          </w:r>
          <w:r w:rsidR="00A674B1" w:rsidRPr="00A674B1">
            <w:t xml:space="preserve"> </w:t>
          </w:r>
          <w:r w:rsidR="00A674B1">
            <w:t>sea diferente de</w:t>
          </w:r>
          <w:r w:rsidR="00A674B1" w:rsidRPr="00760C2E">
            <w:t xml:space="preserve"> </w:t>
          </w:r>
          <w:r w:rsidR="00A674B1">
            <w:t xml:space="preserve">1 y </w:t>
          </w:r>
          <w:r w:rsidRPr="00760C2E">
            <w:t>datnombre.destreza</w:t>
          </w:r>
          <w:r w:rsidR="00A674B1" w:rsidRPr="00A674B1">
            <w:t xml:space="preserve"> </w:t>
          </w:r>
          <w:r w:rsidR="00A674B1">
            <w:t>sea diferente de</w:t>
          </w:r>
          <w:r w:rsidR="00A674B1" w:rsidRPr="00760C2E">
            <w:t xml:space="preserve"> </w:t>
          </w:r>
          <w:r w:rsidRPr="00760C2E">
            <w:t>2)</w:t>
          </w:r>
        </w:p>
        <w:p w:rsidR="00760C2E" w:rsidRPr="00760C2E" w:rsidRDefault="00760C2E" w:rsidP="00760C2E">
          <w:r w:rsidRPr="00760C2E">
            <w:t xml:space="preserve">        </w:t>
          </w:r>
          <w:r w:rsidR="00A674B1">
            <w:t>Imprimir "Digite una opcion valida:"</w:t>
          </w:r>
        </w:p>
        <w:p w:rsidR="00760C2E" w:rsidRPr="00760C2E" w:rsidRDefault="00A674B1" w:rsidP="00760C2E">
          <w:r>
            <w:t>Leer</w:t>
          </w:r>
          <w:r w:rsidR="00760C2E" w:rsidRPr="00760C2E">
            <w:t xml:space="preserve">  datnombre.destreza</w:t>
          </w:r>
        </w:p>
        <w:p w:rsidR="00760C2E" w:rsidRPr="00760C2E" w:rsidRDefault="00A674B1" w:rsidP="00760C2E">
          <w:r>
            <w:t xml:space="preserve">  Fin mientras</w:t>
          </w:r>
        </w:p>
        <w:p w:rsidR="00760C2E" w:rsidRPr="00760C2E" w:rsidRDefault="00A674B1" w:rsidP="00760C2E">
          <w:r>
            <w:t xml:space="preserve"> </w:t>
          </w:r>
          <w:r w:rsidR="00760C2E" w:rsidRPr="00760C2E">
            <w:t xml:space="preserve">   </w:t>
          </w:r>
          <w:r>
            <w:t xml:space="preserve">Mientras (aceptado sea igual a </w:t>
          </w:r>
          <w:r w:rsidR="00760C2E" w:rsidRPr="00760C2E">
            <w:t>1)</w:t>
          </w:r>
        </w:p>
        <w:p w:rsidR="00760C2E" w:rsidRPr="00760C2E" w:rsidRDefault="00760C2E" w:rsidP="00760C2E">
          <w:r w:rsidRPr="00760C2E">
            <w:t xml:space="preserve">        </w:t>
          </w:r>
          <w:r w:rsidR="00A674B1">
            <w:t>Imprimir "</w:t>
          </w:r>
          <w:r w:rsidRPr="00760C2E">
            <w:t xml:space="preserve">Digite los valores de </w:t>
          </w:r>
          <w:r w:rsidR="00A674B1">
            <w:t>la matriz inicial del SUDOKU:"</w:t>
          </w:r>
        </w:p>
        <w:p w:rsidR="00760C2E" w:rsidRPr="00760C2E" w:rsidRDefault="00760C2E" w:rsidP="00760C2E">
          <w:r w:rsidRPr="00760C2E">
            <w:lastRenderedPageBreak/>
            <w:t xml:space="preserve">      </w:t>
          </w:r>
          <w:r w:rsidR="00A674B1">
            <w:t>Imprimir"</w:t>
          </w:r>
          <w:r w:rsidRPr="00760C2E">
            <w:t>(Use el cero para i</w:t>
          </w:r>
          <w:r w:rsidR="00A674B1">
            <w:t>ndicar una casilla libre):"</w:t>
          </w:r>
        </w:p>
        <w:p w:rsidR="00760C2E" w:rsidRPr="00760C2E" w:rsidRDefault="00760C2E" w:rsidP="00760C2E"/>
        <w:p w:rsidR="00760C2E" w:rsidRPr="00A674B1" w:rsidRDefault="00760C2E" w:rsidP="00760C2E">
          <w:pPr>
            <w:rPr>
              <w:lang w:val="es-ES"/>
            </w:rPr>
          </w:pPr>
          <w:r w:rsidRPr="00760C2E">
            <w:t xml:space="preserve">       </w:t>
          </w:r>
          <w:r w:rsidR="00A674B1">
            <w:t xml:space="preserve">Para </w:t>
          </w:r>
          <w:r w:rsidRPr="00A674B1">
            <w:rPr>
              <w:lang w:val="es-ES"/>
            </w:rPr>
            <w:t>i=0</w:t>
          </w:r>
          <w:r w:rsidR="00A674B1">
            <w:t xml:space="preserve"> hasta 9</w:t>
          </w:r>
        </w:p>
        <w:p w:rsidR="00760C2E" w:rsidRPr="00A674B1" w:rsidRDefault="00A674B1" w:rsidP="00760C2E">
          <w:pPr>
            <w:rPr>
              <w:lang w:val="es-ES"/>
            </w:rPr>
          </w:pPr>
          <w:r w:rsidRPr="00A674B1">
            <w:rPr>
              <w:lang w:val="es-ES"/>
            </w:rPr>
            <w:t xml:space="preserve">    </w:t>
          </w:r>
          <w:r w:rsidR="00760C2E" w:rsidRPr="00A674B1">
            <w:rPr>
              <w:lang w:val="es-ES"/>
            </w:rPr>
            <w:t xml:space="preserve">            </w:t>
          </w:r>
          <w:r>
            <w:t xml:space="preserve">Imprimir " </w:t>
          </w:r>
          <w:r w:rsidRPr="00A674B1">
            <w:rPr>
              <w:lang w:val="es-ES"/>
            </w:rPr>
            <w:t>Fil</w:t>
          </w:r>
          <w:r>
            <w:t>a</w:t>
          </w:r>
          <w:r w:rsidR="00760C2E" w:rsidRPr="00A674B1">
            <w:rPr>
              <w:lang w:val="es-ES"/>
            </w:rPr>
            <w:t xml:space="preserve"> "i</w:t>
          </w:r>
        </w:p>
        <w:p w:rsidR="00760C2E" w:rsidRPr="00A674B1" w:rsidRDefault="00A674B1" w:rsidP="00760C2E">
          <w:pPr>
            <w:rPr>
              <w:lang w:val="es-ES"/>
            </w:rPr>
          </w:pPr>
          <w:r>
            <w:t xml:space="preserve">                Leer fila</w:t>
          </w:r>
        </w:p>
        <w:p w:rsidR="00760C2E" w:rsidRPr="00A674B1" w:rsidRDefault="00760C2E" w:rsidP="00760C2E">
          <w:pPr>
            <w:rPr>
              <w:lang w:val="es-ES"/>
            </w:rPr>
          </w:pPr>
          <w:r w:rsidRPr="00A674B1">
            <w:rPr>
              <w:lang w:val="es-ES"/>
            </w:rPr>
            <w:t xml:space="preserve">            </w:t>
          </w:r>
          <w:r w:rsidR="00A674B1">
            <w:t xml:space="preserve">      Para j=0 hasta 9</w:t>
          </w:r>
        </w:p>
        <w:p w:rsidR="00760C2E" w:rsidRPr="00760C2E" w:rsidRDefault="00A674B1" w:rsidP="00760C2E">
          <w:r>
            <w:rPr>
              <w:lang w:val="es-ES"/>
            </w:rPr>
            <w:t xml:space="preserve">         </w:t>
          </w:r>
          <w:r>
            <w:t xml:space="preserve">         filas[j] - = '0'</w:t>
          </w:r>
        </w:p>
        <w:p w:rsidR="00760C2E" w:rsidRPr="00760C2E" w:rsidRDefault="00760C2E" w:rsidP="00760C2E">
          <w:r w:rsidRPr="00760C2E">
            <w:t xml:space="preserve">                matriz[i][j]=filas[j];</w:t>
          </w:r>
        </w:p>
        <w:p w:rsidR="00760C2E" w:rsidRPr="00760C2E" w:rsidRDefault="00A674B1" w:rsidP="00760C2E">
          <w:r>
            <w:t xml:space="preserve">            Fin para</w:t>
          </w:r>
        </w:p>
        <w:p w:rsidR="00760C2E" w:rsidRPr="00760C2E" w:rsidRDefault="00A674B1" w:rsidP="00760C2E">
          <w:r>
            <w:t xml:space="preserve">       Fin para</w:t>
          </w:r>
        </w:p>
        <w:p w:rsidR="00760C2E" w:rsidRPr="00760C2E" w:rsidRDefault="00A674B1" w:rsidP="00760C2E">
          <w:r>
            <w:t xml:space="preserve">        Declarar cont =0</w:t>
          </w:r>
        </w:p>
        <w:p w:rsidR="00760C2E" w:rsidRPr="00760C2E" w:rsidRDefault="00A674B1" w:rsidP="00760C2E">
          <w:r>
            <w:t xml:space="preserve">        Establecer aceptado a -1</w:t>
          </w:r>
        </w:p>
        <w:p w:rsidR="00760C2E" w:rsidRPr="00760C2E" w:rsidRDefault="00A674B1" w:rsidP="00760C2E">
          <w:r>
            <w:t xml:space="preserve">        Si sudoku(matriz) retorna 1</w:t>
          </w:r>
        </w:p>
        <w:p w:rsidR="00760C2E" w:rsidRDefault="00A674B1" w:rsidP="00760C2E">
          <w:r>
            <w:t xml:space="preserve">        Establecer   aceptado a 1   </w:t>
          </w:r>
        </w:p>
        <w:p w:rsidR="00A674B1" w:rsidRPr="00760C2E" w:rsidRDefault="00A674B1" w:rsidP="00760C2E">
          <w:r>
            <w:t xml:space="preserve">        Fin si</w:t>
          </w:r>
        </w:p>
        <w:p w:rsidR="00760C2E" w:rsidRPr="00760C2E" w:rsidRDefault="00760C2E" w:rsidP="00760C2E">
          <w:r w:rsidRPr="00760C2E">
            <w:t xml:space="preserve">        </w:t>
          </w:r>
          <w:r w:rsidR="00A674B1">
            <w:t xml:space="preserve">Si </w:t>
          </w:r>
          <w:r w:rsidRPr="00760C2E">
            <w:t>aceptado</w:t>
          </w:r>
          <w:r w:rsidR="00A674B1">
            <w:t xml:space="preserve"> equivale a</w:t>
          </w:r>
          <w:r w:rsidRPr="00760C2E">
            <w:t>-1</w:t>
          </w:r>
        </w:p>
        <w:p w:rsidR="00760C2E" w:rsidRPr="00760C2E" w:rsidRDefault="00A674B1" w:rsidP="00760C2E">
          <w:r>
            <w:t xml:space="preserve">     </w:t>
          </w:r>
          <w:r w:rsidR="00760C2E" w:rsidRPr="00760C2E">
            <w:t xml:space="preserve">       </w:t>
          </w:r>
          <w:r>
            <w:t xml:space="preserve">Imprimir </w:t>
          </w:r>
          <w:r w:rsidR="00760C2E" w:rsidRPr="00760C2E">
            <w:t>"</w:t>
          </w:r>
          <w:r>
            <w:t>Los valores no son validos"</w:t>
          </w:r>
        </w:p>
        <w:p w:rsidR="00760C2E" w:rsidRPr="00760C2E" w:rsidRDefault="00760C2E" w:rsidP="00760C2E">
          <w:r w:rsidRPr="00760C2E">
            <w:t xml:space="preserve">           </w:t>
          </w:r>
          <w:r w:rsidR="00A674B1">
            <w:t>Imprimir "Desea intentar otra vez,"</w:t>
          </w:r>
          <w:r w:rsidR="00A674B1" w:rsidRPr="00A674B1">
            <w:t xml:space="preserve"> </w:t>
          </w:r>
          <w:r w:rsidR="00A674B1" w:rsidRPr="00760C2E">
            <w:t>datnombre.nombre</w:t>
          </w:r>
          <w:r w:rsidR="00A674B1">
            <w:t xml:space="preserve"> "</w:t>
          </w:r>
          <w:r w:rsidR="00855905">
            <w:t xml:space="preserve"> ? (s/n):"</w:t>
          </w:r>
        </w:p>
        <w:p w:rsidR="00760C2E" w:rsidRPr="00760C2E" w:rsidRDefault="00760C2E" w:rsidP="00760C2E">
          <w:r w:rsidRPr="00760C2E">
            <w:t xml:space="preserve">            </w:t>
          </w:r>
          <w:r w:rsidR="00855905">
            <w:t xml:space="preserve">Establecer aceptado a </w:t>
          </w:r>
          <w:r w:rsidRPr="00760C2E">
            <w:t>1;</w:t>
          </w:r>
        </w:p>
        <w:p w:rsidR="00760C2E" w:rsidRPr="00855905" w:rsidRDefault="00855905" w:rsidP="00760C2E">
          <w:pPr>
            <w:rPr>
              <w:lang w:val="es-ES"/>
            </w:rPr>
          </w:pPr>
          <w:r>
            <w:tab/>
            <w:t>Leer opcion</w:t>
          </w:r>
        </w:p>
        <w:p w:rsidR="00760C2E" w:rsidRPr="00760C2E" w:rsidRDefault="00855905" w:rsidP="00760C2E">
          <w:r w:rsidRPr="00855905">
            <w:rPr>
              <w:lang w:val="es-ES"/>
            </w:rPr>
            <w:t xml:space="preserve">            </w:t>
          </w:r>
          <w:r>
            <w:t xml:space="preserve">Si </w:t>
          </w:r>
          <w:r>
            <w:rPr>
              <w:lang w:val="es-ES"/>
            </w:rPr>
            <w:t>opcion</w:t>
          </w:r>
          <w:r>
            <w:t xml:space="preserve"> equivale  a </w:t>
          </w:r>
          <w:r w:rsidR="00760C2E" w:rsidRPr="00855905">
            <w:rPr>
              <w:lang w:val="es-ES"/>
            </w:rPr>
            <w:t xml:space="preserve">'s'            </w:t>
          </w:r>
          <w:r w:rsidR="00760C2E" w:rsidRPr="00760C2E">
            <w:t>{</w:t>
          </w:r>
        </w:p>
        <w:p w:rsidR="00760C2E" w:rsidRPr="00760C2E" w:rsidRDefault="00760C2E" w:rsidP="00760C2E">
          <w:r w:rsidRPr="00760C2E">
            <w:t xml:space="preserve">                </w:t>
          </w:r>
          <w:r w:rsidR="00855905">
            <w:t xml:space="preserve">Establecer aceptado a </w:t>
          </w:r>
          <w:r w:rsidRPr="00760C2E">
            <w:t>1;</w:t>
          </w:r>
        </w:p>
        <w:p w:rsidR="00760C2E" w:rsidRDefault="00855905" w:rsidP="00760C2E">
          <w:r>
            <w:t xml:space="preserve">                Continuar</w:t>
          </w:r>
        </w:p>
        <w:p w:rsidR="00855905" w:rsidRPr="00760C2E" w:rsidRDefault="00855905" w:rsidP="00760C2E">
          <w:r>
            <w:t xml:space="preserve">            Fin si</w:t>
          </w:r>
        </w:p>
        <w:p w:rsidR="00760C2E" w:rsidRPr="00760C2E" w:rsidRDefault="00855905" w:rsidP="00760C2E">
          <w:r>
            <w:t xml:space="preserve">            Fin si</w:t>
          </w:r>
        </w:p>
        <w:p w:rsidR="00760C2E" w:rsidRPr="00760C2E" w:rsidRDefault="00760C2E" w:rsidP="00760C2E">
          <w:r w:rsidRPr="00760C2E">
            <w:t xml:space="preserve">            </w:t>
          </w:r>
          <w:r w:rsidR="00855905">
            <w:t>Si no</w:t>
          </w:r>
        </w:p>
        <w:p w:rsidR="00760C2E" w:rsidRDefault="00760C2E" w:rsidP="00760C2E">
          <w:r w:rsidRPr="00760C2E">
            <w:t xml:space="preserve">            </w:t>
          </w:r>
          <w:r w:rsidR="00855905">
            <w:t>Establecer  aceptado a -1</w:t>
          </w:r>
        </w:p>
        <w:p w:rsidR="00760C2E" w:rsidRPr="00760C2E" w:rsidRDefault="00855905" w:rsidP="00760C2E">
          <w:r>
            <w:tab/>
            <w:t>Fin sino</w:t>
          </w:r>
        </w:p>
        <w:p w:rsidR="00760C2E" w:rsidRPr="00760C2E" w:rsidRDefault="00855905" w:rsidP="00760C2E">
          <w:r>
            <w:t xml:space="preserve">        Fin si</w:t>
          </w:r>
        </w:p>
        <w:p w:rsidR="00760C2E" w:rsidRPr="00760C2E" w:rsidRDefault="00855905" w:rsidP="00760C2E">
          <w:r>
            <w:lastRenderedPageBreak/>
            <w:t xml:space="preserve">        Si </w:t>
          </w:r>
          <w:r w:rsidR="00760C2E" w:rsidRPr="00760C2E">
            <w:t>aceptado</w:t>
          </w:r>
          <w:r>
            <w:t xml:space="preserve">equivale  a 1    </w:t>
          </w:r>
        </w:p>
        <w:p w:rsidR="00760C2E" w:rsidRPr="00760C2E" w:rsidRDefault="00855905" w:rsidP="00760C2E">
          <w:r>
            <w:tab/>
            <w:t>Incrementar contador a 1;</w:t>
          </w:r>
        </w:p>
        <w:p w:rsidR="00760C2E" w:rsidRPr="00760C2E" w:rsidRDefault="00760C2E" w:rsidP="00760C2E">
          <w:r w:rsidRPr="00760C2E">
            <w:t xml:space="preserve">           </w:t>
          </w:r>
          <w:r w:rsidR="00855905">
            <w:t xml:space="preserve">    Imprimir " </w:t>
          </w:r>
          <w:r w:rsidRPr="00760C2E">
            <w:t>El sudoku parece ser valido, p</w:t>
          </w:r>
          <w:r w:rsidR="00855905">
            <w:t>rocediendo a su solucion..."</w:t>
          </w:r>
        </w:p>
        <w:p w:rsidR="00760C2E" w:rsidRPr="00760C2E" w:rsidRDefault="00760C2E" w:rsidP="00760C2E">
          <w:r w:rsidRPr="00760C2E">
            <w:t xml:space="preserve">            aceptado=1;</w:t>
          </w:r>
        </w:p>
        <w:p w:rsidR="00760C2E" w:rsidRPr="00760C2E" w:rsidRDefault="00760C2E" w:rsidP="00760C2E">
          <w:r w:rsidRPr="00760C2E">
            <w:t xml:space="preserve">           </w:t>
          </w:r>
          <w:r w:rsidR="00855905">
            <w:t xml:space="preserve">  Imprimir "Desea mostrar por animació</w:t>
          </w:r>
          <w:r w:rsidR="00855905" w:rsidRPr="00760C2E">
            <w:t>n</w:t>
          </w:r>
          <w:r w:rsidRPr="00760C2E">
            <w:t xml:space="preserve"> el algoritmo (S/N)? "</w:t>
          </w:r>
        </w:p>
        <w:p w:rsidR="00760C2E" w:rsidRPr="00760C2E" w:rsidRDefault="00760C2E" w:rsidP="00760C2E">
          <w:r w:rsidRPr="00760C2E">
            <w:t xml:space="preserve">            </w:t>
          </w:r>
          <w:r w:rsidR="00855905">
            <w:t xml:space="preserve">  Leer </w:t>
          </w:r>
          <w:r w:rsidR="00855905" w:rsidRPr="00760C2E">
            <w:t>opción</w:t>
          </w:r>
        </w:p>
        <w:p w:rsidR="00855905" w:rsidRDefault="00855905" w:rsidP="00760C2E">
          <w:r>
            <w:t xml:space="preserve">   </w:t>
          </w:r>
          <w:r w:rsidR="00760C2E" w:rsidRPr="00760C2E">
            <w:t xml:space="preserve">           </w:t>
          </w:r>
          <w:r>
            <w:t>Imprimir</w:t>
          </w:r>
          <w:r w:rsidR="00760C2E" w:rsidRPr="00760C2E">
            <w:t>"</w:t>
          </w:r>
          <w:r>
            <w:t xml:space="preserve"> </w:t>
          </w:r>
          <w:r w:rsidR="00760C2E" w:rsidRPr="00760C2E">
            <w:t>Muy bien</w:t>
          </w:r>
          <w:r>
            <w:t>"</w:t>
          </w:r>
          <w:r w:rsidRPr="00855905">
            <w:t xml:space="preserve"> </w:t>
          </w:r>
          <w:r w:rsidRPr="00760C2E">
            <w:t>datn</w:t>
          </w:r>
          <w:r>
            <w:t>ombre.nombre,datnombre.apellido"</w:t>
          </w:r>
          <w:r w:rsidR="00760C2E" w:rsidRPr="00760C2E">
            <w:t>, mediant</w:t>
          </w:r>
          <w:r>
            <w:t>e el algoritmo de Vuelta Atras, se ha</w:t>
          </w:r>
        </w:p>
        <w:p w:rsidR="00760C2E" w:rsidRPr="00760C2E" w:rsidRDefault="00855905" w:rsidP="00760C2E">
          <w:r>
            <w:t xml:space="preserve">               Encontrado la siguiente solució</w:t>
          </w:r>
          <w:r w:rsidRPr="00760C2E">
            <w:t>n factibl</w:t>
          </w:r>
          <w:r>
            <w:t xml:space="preserve">e al SUDOKU digitado:" </w:t>
          </w:r>
        </w:p>
        <w:p w:rsidR="00760C2E" w:rsidRPr="00760C2E" w:rsidRDefault="00760C2E" w:rsidP="00760C2E">
          <w:r w:rsidRPr="00760C2E">
            <w:t xml:space="preserve">         </w:t>
          </w:r>
          <w:r w:rsidR="00855905">
            <w:t xml:space="preserve">   Llamar</w:t>
          </w:r>
          <w:r w:rsidRPr="00760C2E">
            <w:t xml:space="preserve">  bactracking</w:t>
          </w:r>
          <w:r w:rsidR="00855905">
            <w:t xml:space="preserve"> con </w:t>
          </w:r>
          <w:r w:rsidRPr="00760C2E">
            <w:t>matr</w:t>
          </w:r>
          <w:r w:rsidR="00855905">
            <w:t xml:space="preserve">iz y </w:t>
          </w:r>
          <w:r w:rsidRPr="00760C2E">
            <w:t>0</w:t>
          </w:r>
        </w:p>
        <w:p w:rsidR="00760C2E" w:rsidRPr="00760C2E" w:rsidRDefault="00760C2E" w:rsidP="00760C2E">
          <w:r w:rsidRPr="00760C2E">
            <w:t xml:space="preserve">            </w:t>
          </w:r>
          <w:r w:rsidR="00855905" w:rsidRPr="00760C2E">
            <w:t>M</w:t>
          </w:r>
          <w:r w:rsidRPr="00760C2E">
            <w:t>ostrar</w:t>
          </w:r>
          <w:r w:rsidR="00855905">
            <w:t xml:space="preserve"> matriz</w:t>
          </w:r>
        </w:p>
        <w:p w:rsidR="00760C2E" w:rsidRPr="00760C2E" w:rsidRDefault="00760C2E" w:rsidP="00760C2E">
          <w:r w:rsidRPr="00760C2E">
            <w:t xml:space="preserve">            </w:t>
          </w:r>
          <w:r w:rsidR="00855905">
            <w:t>Imprimir " Usted ha realizado "</w:t>
          </w:r>
          <w:r w:rsidR="00855905" w:rsidRPr="00855905">
            <w:t xml:space="preserve"> </w:t>
          </w:r>
          <w:r w:rsidR="00855905">
            <w:t>contador "</w:t>
          </w:r>
          <w:r w:rsidRPr="00760C2E">
            <w:t xml:space="preserve"> </w:t>
          </w:r>
          <w:r w:rsidR="00855905" w:rsidRPr="00760C2E">
            <w:t>búsqueda</w:t>
          </w:r>
          <w:r w:rsidRPr="00760C2E">
            <w:t xml:space="preserve"> d</w:t>
          </w:r>
          <w:r w:rsidR="00855905">
            <w:t>e solución factible."</w:t>
          </w:r>
        </w:p>
        <w:p w:rsidR="00760C2E" w:rsidRPr="00760C2E" w:rsidRDefault="00855905" w:rsidP="00760C2E">
          <w:pPr>
            <w:rPr>
              <w:lang w:val="en-US"/>
            </w:rPr>
          </w:pPr>
          <w:r>
            <w:t xml:space="preserve">            Imprimir "</w:t>
          </w:r>
          <w:r w:rsidR="00760C2E" w:rsidRPr="00760C2E">
            <w:t xml:space="preserve">Desea realizar otra </w:t>
          </w:r>
          <w:r w:rsidRPr="00760C2E">
            <w:t>búsqueda</w:t>
          </w:r>
          <w:r w:rsidR="00760C2E" w:rsidRPr="00760C2E">
            <w:t xml:space="preserve">? </w:t>
          </w:r>
          <w:r w:rsidR="00760C2E" w:rsidRPr="00760C2E">
            <w:rPr>
              <w:lang w:val="en-US"/>
            </w:rPr>
            <w:t>(S/N): ");</w:t>
          </w:r>
        </w:p>
        <w:p w:rsidR="00760C2E" w:rsidRPr="00855905" w:rsidRDefault="00760C2E" w:rsidP="00760C2E">
          <w:pPr>
            <w:rPr>
              <w:lang w:val="es-ES"/>
            </w:rPr>
          </w:pPr>
          <w:r w:rsidRPr="00855905">
            <w:rPr>
              <w:lang w:val="es-ES"/>
            </w:rPr>
            <w:t xml:space="preserve">            </w:t>
          </w:r>
          <w:r w:rsidR="00855905">
            <w:t>Leer opción</w:t>
          </w:r>
        </w:p>
        <w:p w:rsidR="00855905" w:rsidRDefault="00855905" w:rsidP="00760C2E">
          <w:r w:rsidRPr="00855905">
            <w:rPr>
              <w:lang w:val="es-ES"/>
            </w:rPr>
            <w:t xml:space="preserve">            </w:t>
          </w:r>
          <w:r>
            <w:t xml:space="preserve">Si </w:t>
          </w:r>
          <w:r w:rsidRPr="00855905">
            <w:rPr>
              <w:lang w:val="es-ES"/>
            </w:rPr>
            <w:t>opción</w:t>
          </w:r>
          <w:r>
            <w:t xml:space="preserve"> equivale al carácter </w:t>
          </w:r>
          <w:r w:rsidR="00760C2E" w:rsidRPr="00855905">
            <w:rPr>
              <w:lang w:val="es-ES"/>
            </w:rPr>
            <w:t>'S</w:t>
          </w:r>
        </w:p>
        <w:p w:rsidR="00760C2E" w:rsidRPr="00760C2E" w:rsidRDefault="00760C2E" w:rsidP="00760C2E">
          <w:r w:rsidRPr="00855905">
            <w:rPr>
              <w:lang w:val="es-ES"/>
            </w:rPr>
            <w:t xml:space="preserve">                </w:t>
          </w:r>
          <w:r w:rsidR="00855905">
            <w:t xml:space="preserve">Establecer  aceptado a </w:t>
          </w:r>
          <w:r w:rsidRPr="00760C2E">
            <w:t>1</w:t>
          </w:r>
        </w:p>
        <w:p w:rsidR="00855905" w:rsidRDefault="00855905" w:rsidP="00760C2E">
          <w:r>
            <w:t xml:space="preserve">            Si no</w:t>
          </w:r>
        </w:p>
        <w:p w:rsidR="00760C2E" w:rsidRPr="00760C2E" w:rsidRDefault="00855905" w:rsidP="00760C2E">
          <w:r>
            <w:t xml:space="preserve">              Establecer aceptado a -1</w:t>
          </w:r>
        </w:p>
        <w:p w:rsidR="00760C2E" w:rsidRPr="00760C2E" w:rsidRDefault="00855905" w:rsidP="00760C2E">
          <w:r>
            <w:t xml:space="preserve">        Fin si</w:t>
          </w:r>
        </w:p>
        <w:p w:rsidR="00760C2E" w:rsidRPr="00760C2E" w:rsidRDefault="001B0FBE" w:rsidP="00760C2E">
          <w:r>
            <w:t xml:space="preserve">        Si  aceptado equivale a -1</w:t>
          </w:r>
        </w:p>
        <w:p w:rsidR="00760C2E" w:rsidRPr="001B0FBE" w:rsidRDefault="00760C2E" w:rsidP="00760C2E">
          <w:pPr>
            <w:rPr>
              <w:lang w:val="es-ES"/>
            </w:rPr>
          </w:pPr>
          <w:r w:rsidRPr="001B0FBE">
            <w:rPr>
              <w:lang w:val="es-ES"/>
            </w:rPr>
            <w:t xml:space="preserve">           </w:t>
          </w:r>
          <w:r w:rsidR="001B0FBE">
            <w:t xml:space="preserve">Declarar carácter </w:t>
          </w:r>
          <w:r w:rsidR="001B0FBE" w:rsidRPr="001B0FBE">
            <w:rPr>
              <w:lang w:val="es-ES"/>
            </w:rPr>
            <w:t xml:space="preserve"> hora[6]</w:t>
          </w:r>
        </w:p>
        <w:p w:rsidR="00760C2E" w:rsidRPr="001B0FBE" w:rsidRDefault="00760C2E" w:rsidP="00760C2E">
          <w:pPr>
            <w:rPr>
              <w:lang w:val="es-ES"/>
            </w:rPr>
          </w:pPr>
          <w:r w:rsidRPr="001B0FBE">
            <w:rPr>
              <w:lang w:val="es-ES"/>
            </w:rPr>
            <w:t xml:space="preserve">            </w:t>
          </w:r>
          <w:r w:rsidR="001B0FBE">
            <w:t xml:space="preserve">Declarar  </w:t>
          </w:r>
          <w:r w:rsidRPr="001B0FBE">
            <w:rPr>
              <w:lang w:val="es-ES"/>
            </w:rPr>
            <w:t>t</w:t>
          </w:r>
          <w:r w:rsidR="001B0FBE">
            <w:t xml:space="preserve"> tipo </w:t>
          </w:r>
          <w:r w:rsidR="001B0FBE" w:rsidRPr="001B0FBE">
            <w:rPr>
              <w:lang w:val="es-ES"/>
            </w:rPr>
            <w:t>time_t</w:t>
          </w:r>
        </w:p>
        <w:p w:rsidR="00760C2E" w:rsidRPr="001B0FBE" w:rsidRDefault="00760C2E" w:rsidP="00760C2E">
          <w:pPr>
            <w:rPr>
              <w:lang w:val="es-ES"/>
            </w:rPr>
          </w:pPr>
          <w:r w:rsidRPr="001B0FBE">
            <w:rPr>
              <w:lang w:val="es-ES"/>
            </w:rPr>
            <w:t xml:space="preserve">           </w:t>
          </w:r>
          <w:r w:rsidR="001B0FBE">
            <w:t xml:space="preserve">Declarar </w:t>
          </w:r>
          <w:r w:rsidRPr="001B0FBE">
            <w:rPr>
              <w:lang w:val="es-ES"/>
            </w:rPr>
            <w:t xml:space="preserve"> </w:t>
          </w:r>
          <w:r w:rsidR="001B0FBE" w:rsidRPr="001B0FBE">
            <w:rPr>
              <w:lang w:val="es-ES"/>
            </w:rPr>
            <w:t>T</w:t>
          </w:r>
          <w:r w:rsidRPr="001B0FBE">
            <w:rPr>
              <w:lang w:val="es-ES"/>
            </w:rPr>
            <w:t>iempo</w:t>
          </w:r>
          <w:r w:rsidR="001B0FBE">
            <w:t xml:space="preserve"> tipo  punter a </w:t>
          </w:r>
          <w:r w:rsidR="001B0FBE" w:rsidRPr="001B0FBE">
            <w:rPr>
              <w:lang w:val="es-ES"/>
            </w:rPr>
            <w:t xml:space="preserve">struct tm </w:t>
          </w:r>
          <w:r w:rsidRPr="001B0FBE">
            <w:rPr>
              <w:lang w:val="es-ES"/>
            </w:rPr>
            <w:t>;</w:t>
          </w:r>
        </w:p>
        <w:p w:rsidR="00760C2E" w:rsidRPr="001B0FBE" w:rsidRDefault="00760C2E" w:rsidP="00760C2E">
          <w:pPr>
            <w:rPr>
              <w:lang w:val="es-ES"/>
            </w:rPr>
          </w:pPr>
          <w:r w:rsidRPr="001B0FBE">
            <w:rPr>
              <w:lang w:val="es-ES"/>
            </w:rPr>
            <w:t xml:space="preserve">            </w:t>
          </w:r>
          <w:r w:rsidR="001B0FBE">
            <w:t xml:space="preserve">Establecer t a </w:t>
          </w:r>
          <w:r w:rsidR="001B0FBE" w:rsidRPr="001B0FBE">
            <w:rPr>
              <w:lang w:val="es-ES"/>
            </w:rPr>
            <w:t>time(0)</w:t>
          </w:r>
        </w:p>
        <w:p w:rsidR="00760C2E" w:rsidRPr="00760C2E" w:rsidRDefault="00760C2E" w:rsidP="00760C2E">
          <w:r w:rsidRPr="001B0FBE">
            <w:rPr>
              <w:lang w:val="es-ES"/>
            </w:rPr>
            <w:t xml:space="preserve">           </w:t>
          </w:r>
          <w:r w:rsidR="001B0FBE">
            <w:t xml:space="preserve">Establecer </w:t>
          </w:r>
          <w:r w:rsidRPr="001B0FBE">
            <w:rPr>
              <w:lang w:val="es-ES"/>
            </w:rPr>
            <w:t xml:space="preserve"> </w:t>
          </w:r>
          <w:r w:rsidRPr="00760C2E">
            <w:t>tiempo=localtime(&amp;t);</w:t>
          </w:r>
        </w:p>
        <w:p w:rsidR="00760C2E" w:rsidRPr="00760C2E" w:rsidRDefault="00760C2E" w:rsidP="00760C2E">
          <w:r w:rsidRPr="00760C2E">
            <w:t xml:space="preserve">            </w:t>
          </w:r>
          <w:r w:rsidR="001B0FBE">
            <w:t xml:space="preserve">Imprimir  string  de time " hora </w:t>
          </w:r>
          <w:r w:rsidRPr="00760C2E">
            <w:t>" tiempo</w:t>
          </w:r>
        </w:p>
        <w:p w:rsidR="00760C2E" w:rsidRPr="00760C2E" w:rsidRDefault="00760C2E" w:rsidP="00760C2E">
          <w:r w:rsidRPr="00760C2E">
            <w:t xml:space="preserve">           </w:t>
          </w:r>
          <w:r w:rsidR="001B0FBE">
            <w:t xml:space="preserve">Imprimir </w:t>
          </w:r>
          <w:r w:rsidRPr="00760C2E">
            <w:t>"Son las</w:t>
          </w:r>
          <w:r w:rsidR="001B0FBE">
            <w:t>"</w:t>
          </w:r>
          <w:r w:rsidRPr="00760C2E">
            <w:t>hora</w:t>
          </w:r>
        </w:p>
        <w:p w:rsidR="001B0FBE" w:rsidRDefault="001B0FBE" w:rsidP="00760C2E">
          <w:r>
            <w:t xml:space="preserve">            Imprimir </w:t>
          </w:r>
          <w:r w:rsidR="00760C2E" w:rsidRPr="00760C2E">
            <w:t xml:space="preserve">"!que tenga feliz resto del dia </w:t>
          </w:r>
          <w:r>
            <w:t>"</w:t>
          </w:r>
          <w:r w:rsidRPr="001B0FBE">
            <w:t xml:space="preserve"> </w:t>
          </w:r>
          <w:r w:rsidRPr="00760C2E">
            <w:t>datnombre.nombre,datnombre.apellido</w:t>
          </w:r>
          <w:r>
            <w:t>"</w:t>
          </w:r>
          <w:r w:rsidR="00760C2E" w:rsidRPr="00760C2E">
            <w:t xml:space="preserve">! Gracias por utilizar esta </w:t>
          </w:r>
          <w:r>
            <w:t xml:space="preserve">      </w:t>
          </w:r>
        </w:p>
        <w:p w:rsidR="00760C2E" w:rsidRPr="00760C2E" w:rsidRDefault="001B0FBE" w:rsidP="00760C2E">
          <w:r>
            <w:t xml:space="preserve">            herramienta</w:t>
          </w:r>
          <w:r w:rsidR="00760C2E" w:rsidRPr="00760C2E">
            <w:t>"</w:t>
          </w:r>
        </w:p>
        <w:p w:rsidR="00760C2E" w:rsidRPr="001B0FBE" w:rsidRDefault="001B0FBE" w:rsidP="00760C2E">
          <w:pPr>
            <w:rPr>
              <w:lang w:val="es-ES"/>
            </w:rPr>
          </w:pPr>
          <w:r>
            <w:t xml:space="preserve">      </w:t>
          </w:r>
          <w:r w:rsidRPr="001B0FBE">
            <w:rPr>
              <w:lang w:val="es-ES"/>
            </w:rPr>
            <w:t xml:space="preserve">      ret</w:t>
          </w:r>
          <w:r>
            <w:t>o</w:t>
          </w:r>
          <w:r w:rsidR="00760C2E" w:rsidRPr="001B0FBE">
            <w:rPr>
              <w:lang w:val="es-ES"/>
            </w:rPr>
            <w:t>rn</w:t>
          </w:r>
          <w:r>
            <w:t>ar</w:t>
          </w:r>
          <w:r w:rsidR="00760C2E" w:rsidRPr="001B0FBE">
            <w:rPr>
              <w:lang w:val="es-ES"/>
            </w:rPr>
            <w:t xml:space="preserve"> 0;</w:t>
          </w:r>
        </w:p>
        <w:p w:rsidR="00760C2E" w:rsidRPr="001B0FBE" w:rsidRDefault="001B0FBE" w:rsidP="00760C2E">
          <w:pPr>
            <w:rPr>
              <w:lang w:val="es-ES"/>
            </w:rPr>
          </w:pPr>
          <w:r w:rsidRPr="001B0FBE">
            <w:rPr>
              <w:lang w:val="es-ES"/>
            </w:rPr>
            <w:lastRenderedPageBreak/>
            <w:t xml:space="preserve">        </w:t>
          </w:r>
          <w:r>
            <w:t>Fin si</w:t>
          </w:r>
        </w:p>
        <w:p w:rsidR="00760C2E" w:rsidRDefault="001B0FBE" w:rsidP="00760C2E">
          <w:r w:rsidRPr="001B0FBE">
            <w:rPr>
              <w:lang w:val="es-ES"/>
            </w:rPr>
            <w:t xml:space="preserve">  </w:t>
          </w:r>
          <w:r>
            <w:t xml:space="preserve">  </w:t>
          </w:r>
          <w:r w:rsidRPr="001B0FBE">
            <w:rPr>
              <w:lang w:val="es-ES"/>
            </w:rPr>
            <w:t xml:space="preserve">  ret</w:t>
          </w:r>
          <w:r>
            <w:t>o</w:t>
          </w:r>
          <w:r w:rsidR="00760C2E" w:rsidRPr="001B0FBE">
            <w:rPr>
              <w:lang w:val="es-ES"/>
            </w:rPr>
            <w:t>rn</w:t>
          </w:r>
          <w:r>
            <w:t>ar</w:t>
          </w:r>
          <w:r w:rsidRPr="001B0FBE">
            <w:rPr>
              <w:lang w:val="es-ES"/>
            </w:rPr>
            <w:t xml:space="preserve"> 0</w:t>
          </w:r>
        </w:p>
        <w:p w:rsidR="009F5D43" w:rsidRPr="001B0FBE" w:rsidRDefault="009F5D43" w:rsidP="00760C2E">
          <w:pPr>
            <w:rPr>
              <w:lang w:val="es-ES"/>
            </w:rPr>
          </w:pPr>
          <w:r>
            <w:t>Fin main</w:t>
          </w:r>
        </w:p>
        <w:p w:rsidR="00760C2E" w:rsidRPr="001B0FBE" w:rsidRDefault="00760C2E" w:rsidP="00760C2E">
          <w:pPr>
            <w:rPr>
              <w:lang w:val="es-ES"/>
            </w:rPr>
          </w:pPr>
        </w:p>
        <w:p w:rsidR="00760C2E" w:rsidRDefault="009F5D43" w:rsidP="00760C2E">
          <w:r>
            <w:t>Funcion</w:t>
          </w:r>
          <w:r w:rsidR="001B0FBE">
            <w:t xml:space="preserve"> funcion entera</w:t>
          </w:r>
          <w:r w:rsidR="00760C2E" w:rsidRPr="001B0FBE">
            <w:rPr>
              <w:lang w:val="es-ES"/>
            </w:rPr>
            <w:t xml:space="preserve"> bactracking</w:t>
          </w:r>
          <w:r>
            <w:t xml:space="preserve"> (int matriz[9][9],posicion)</w:t>
          </w:r>
        </w:p>
        <w:p w:rsidR="00760C2E" w:rsidRPr="001B0FBE" w:rsidRDefault="001B0FBE" w:rsidP="00760C2E">
          <w:pPr>
            <w:rPr>
              <w:lang w:val="es-ES"/>
            </w:rPr>
          </w:pPr>
          <w:r w:rsidRPr="001B0FBE">
            <w:rPr>
              <w:lang w:val="es-ES"/>
            </w:rPr>
            <w:t xml:space="preserve">    </w:t>
          </w:r>
          <w:r>
            <w:t xml:space="preserve">Declarar </w:t>
          </w:r>
          <w:r w:rsidR="00760C2E" w:rsidRPr="001B0FBE">
            <w:rPr>
              <w:lang w:val="es-ES"/>
            </w:rPr>
            <w:t xml:space="preserve"> k;</w:t>
          </w:r>
        </w:p>
        <w:p w:rsidR="00760C2E" w:rsidRPr="001B0FBE" w:rsidRDefault="001B0FBE" w:rsidP="00760C2E">
          <w:pPr>
            <w:rPr>
              <w:lang w:val="es-ES"/>
            </w:rPr>
          </w:pPr>
          <w:r w:rsidRPr="001B0FBE">
            <w:rPr>
              <w:lang w:val="es-ES"/>
            </w:rPr>
            <w:t xml:space="preserve">    </w:t>
          </w:r>
          <w:r>
            <w:t xml:space="preserve">Si </w:t>
          </w:r>
          <w:r w:rsidR="00760C2E" w:rsidRPr="001B0FBE">
            <w:rPr>
              <w:lang w:val="es-ES"/>
            </w:rPr>
            <w:t>posicion</w:t>
          </w:r>
          <w:r>
            <w:t xml:space="preserve">equivale a </w:t>
          </w:r>
          <w:r w:rsidR="00760C2E" w:rsidRPr="001B0FBE">
            <w:rPr>
              <w:lang w:val="es-ES"/>
            </w:rPr>
            <w:t>82</w:t>
          </w:r>
        </w:p>
        <w:p w:rsidR="00760C2E" w:rsidRPr="001B0FBE" w:rsidRDefault="00760C2E" w:rsidP="00760C2E">
          <w:pPr>
            <w:rPr>
              <w:lang w:val="es-ES"/>
            </w:rPr>
          </w:pPr>
          <w:r w:rsidRPr="001B0FBE">
            <w:rPr>
              <w:lang w:val="es-ES"/>
            </w:rPr>
            <w:t xml:space="preserve">        ret</w:t>
          </w:r>
          <w:r w:rsidR="001B0FBE">
            <w:t>ornar</w:t>
          </w:r>
          <w:r w:rsidRPr="001B0FBE">
            <w:rPr>
              <w:lang w:val="es-ES"/>
            </w:rPr>
            <w:t xml:space="preserve"> 1</w:t>
          </w:r>
        </w:p>
        <w:p w:rsidR="00760C2E" w:rsidRPr="001B0FBE" w:rsidRDefault="001B0FBE" w:rsidP="00760C2E">
          <w:pPr>
            <w:rPr>
              <w:lang w:val="es-ES"/>
            </w:rPr>
          </w:pPr>
          <w:r w:rsidRPr="001B0FBE">
            <w:rPr>
              <w:lang w:val="es-ES"/>
            </w:rPr>
            <w:t xml:space="preserve">    </w:t>
          </w:r>
          <w:r>
            <w:t>fin si</w:t>
          </w:r>
        </w:p>
        <w:p w:rsidR="00760C2E" w:rsidRDefault="001B0FBE" w:rsidP="00760C2E">
          <w:r w:rsidRPr="001B0FBE">
            <w:rPr>
              <w:lang w:val="es-ES"/>
            </w:rPr>
            <w:t xml:space="preserve">    </w:t>
          </w:r>
          <w:r>
            <w:t>Declarar</w:t>
          </w:r>
          <w:r w:rsidR="00760C2E" w:rsidRPr="001B0FBE">
            <w:rPr>
              <w:lang w:val="es-ES"/>
            </w:rPr>
            <w:t xml:space="preserve"> i</w:t>
          </w:r>
          <w:r>
            <w:t xml:space="preserve"> , j</w:t>
          </w:r>
        </w:p>
        <w:p w:rsidR="001B0FBE" w:rsidRPr="001B0FBE" w:rsidRDefault="001B0FBE" w:rsidP="00760C2E">
          <w:pPr>
            <w:rPr>
              <w:lang w:val="es-ES"/>
            </w:rPr>
          </w:pPr>
          <w:r>
            <w:t xml:space="preserve">    Establecer</w:t>
          </w:r>
          <w:r w:rsidR="009F5D43">
            <w:t xml:space="preserve"> i a </w:t>
          </w:r>
          <w:r w:rsidR="009F5D43">
            <w:rPr>
              <w:lang w:val="es-ES"/>
            </w:rPr>
            <w:t>posicion/9</w:t>
          </w:r>
          <w:r w:rsidR="009F5D43">
            <w:t xml:space="preserve">, </w:t>
          </w:r>
          <w:r w:rsidR="009F5D43">
            <w:rPr>
              <w:lang w:val="es-ES"/>
            </w:rPr>
            <w:t>j</w:t>
          </w:r>
          <w:r w:rsidR="009F5D43">
            <w:t xml:space="preserve"> a</w:t>
          </w:r>
          <w:r w:rsidR="009F5D43">
            <w:rPr>
              <w:lang w:val="es-ES"/>
            </w:rPr>
            <w:t>posicion%9</w:t>
          </w:r>
        </w:p>
        <w:p w:rsidR="00760C2E" w:rsidRPr="009F5D43" w:rsidRDefault="00760C2E" w:rsidP="00760C2E">
          <w:pPr>
            <w:rPr>
              <w:lang w:val="es-ES"/>
            </w:rPr>
          </w:pPr>
          <w:r w:rsidRPr="001B0FBE">
            <w:rPr>
              <w:lang w:val="es-ES"/>
            </w:rPr>
            <w:t xml:space="preserve">    </w:t>
          </w:r>
          <w:r w:rsidR="009F5D43" w:rsidRPr="009F5D43">
            <w:rPr>
              <w:lang w:val="es-ES"/>
            </w:rPr>
            <w:t>Si matriz[i][j]</w:t>
          </w:r>
          <w:r w:rsidR="009F5D43">
            <w:t xml:space="preserve"> diferente de </w:t>
          </w:r>
          <w:r w:rsidR="009F5D43" w:rsidRPr="009F5D43">
            <w:rPr>
              <w:lang w:val="es-ES"/>
            </w:rPr>
            <w:t>0</w:t>
          </w:r>
        </w:p>
        <w:p w:rsidR="00760C2E" w:rsidRPr="009F5D43" w:rsidRDefault="00760C2E" w:rsidP="00760C2E">
          <w:pPr>
            <w:rPr>
              <w:lang w:val="es-ES"/>
            </w:rPr>
          </w:pPr>
          <w:r w:rsidRPr="009F5D43">
            <w:rPr>
              <w:lang w:val="es-ES"/>
            </w:rPr>
            <w:t xml:space="preserve">        ret</w:t>
          </w:r>
          <w:r w:rsidR="009F5D43">
            <w:t>ornar</w:t>
          </w:r>
          <w:r w:rsidRPr="009F5D43">
            <w:rPr>
              <w:lang w:val="es-ES"/>
            </w:rPr>
            <w:t xml:space="preserve"> bactracking(matriz</w:t>
          </w:r>
          <w:r w:rsidR="009F5D43" w:rsidRPr="009F5D43">
            <w:rPr>
              <w:lang w:val="es-ES"/>
            </w:rPr>
            <w:t>,posicion+1)</w:t>
          </w:r>
        </w:p>
        <w:p w:rsidR="00760C2E" w:rsidRPr="009F5D43" w:rsidRDefault="009F5D43" w:rsidP="00760C2E">
          <w:pPr>
            <w:rPr>
              <w:lang w:val="es-ES"/>
            </w:rPr>
          </w:pPr>
          <w:r w:rsidRPr="009F5D43">
            <w:rPr>
              <w:lang w:val="es-ES"/>
            </w:rPr>
            <w:t xml:space="preserve">    </w:t>
          </w:r>
          <w:r>
            <w:t>Fin si</w:t>
          </w:r>
        </w:p>
        <w:p w:rsidR="009F5D43" w:rsidRDefault="00760C2E" w:rsidP="00760C2E">
          <w:r w:rsidRPr="009F5D43">
            <w:rPr>
              <w:lang w:val="es-ES"/>
            </w:rPr>
            <w:t xml:space="preserve">    </w:t>
          </w:r>
          <w:r w:rsidR="009F5D43">
            <w:t xml:space="preserve">Para </w:t>
          </w:r>
          <w:r w:rsidRPr="009F5D43">
            <w:rPr>
              <w:lang w:val="es-ES"/>
            </w:rPr>
            <w:t>k=1</w:t>
          </w:r>
          <w:r w:rsidR="009F5D43">
            <w:t xml:space="preserve"> hasta</w:t>
          </w:r>
          <w:r w:rsidRPr="009F5D43">
            <w:rPr>
              <w:lang w:val="es-ES"/>
            </w:rPr>
            <w:t>9</w:t>
          </w:r>
        </w:p>
        <w:p w:rsidR="00760C2E" w:rsidRPr="009F5D43" w:rsidRDefault="009F5D43" w:rsidP="00760C2E">
          <w:pPr>
            <w:rPr>
              <w:lang w:val="es-ES"/>
            </w:rPr>
          </w:pPr>
          <w:r>
            <w:rPr>
              <w:lang w:val="es-ES"/>
            </w:rPr>
            <w:t xml:space="preserve">        matriz[i][j]</w:t>
          </w:r>
          <w:r>
            <w:t xml:space="preserve"> igual a </w:t>
          </w:r>
          <w:r w:rsidR="00760C2E" w:rsidRPr="009F5D43">
            <w:rPr>
              <w:lang w:val="es-ES"/>
            </w:rPr>
            <w:t>k;</w:t>
          </w:r>
        </w:p>
        <w:p w:rsidR="00760C2E" w:rsidRPr="009F5D43" w:rsidRDefault="00760C2E" w:rsidP="00760C2E">
          <w:pPr>
            <w:rPr>
              <w:lang w:val="es-ES"/>
            </w:rPr>
          </w:pPr>
          <w:r w:rsidRPr="009F5D43">
            <w:rPr>
              <w:lang w:val="es-ES"/>
            </w:rPr>
            <w:t xml:space="preserve">       </w:t>
          </w:r>
          <w:r w:rsidR="009F5D43">
            <w:t xml:space="preserve">Si </w:t>
          </w:r>
          <w:r w:rsidR="009F5D43" w:rsidRPr="009F5D43">
            <w:rPr>
              <w:lang w:val="es-ES"/>
            </w:rPr>
            <w:t>sudoku(matriz)==1</w:t>
          </w:r>
        </w:p>
        <w:p w:rsidR="00760C2E" w:rsidRPr="009F5D43" w:rsidRDefault="009F5D43" w:rsidP="00760C2E">
          <w:pPr>
            <w:rPr>
              <w:lang w:val="es-ES"/>
            </w:rPr>
          </w:pPr>
          <w:r w:rsidRPr="009F5D43">
            <w:rPr>
              <w:lang w:val="es-ES"/>
            </w:rPr>
            <w:t xml:space="preserve">   </w:t>
          </w:r>
          <w:r w:rsidR="00760C2E" w:rsidRPr="009F5D43">
            <w:rPr>
              <w:lang w:val="es-ES"/>
            </w:rPr>
            <w:t xml:space="preserve">         </w:t>
          </w:r>
          <w:r>
            <w:t xml:space="preserve">Si </w:t>
          </w:r>
          <w:r w:rsidR="00760C2E" w:rsidRPr="009F5D43">
            <w:rPr>
              <w:lang w:val="es-ES"/>
            </w:rPr>
            <w:t>ba</w:t>
          </w:r>
          <w:r>
            <w:rPr>
              <w:lang w:val="es-ES"/>
            </w:rPr>
            <w:t>ctracking(matriz,posicion+1)</w:t>
          </w:r>
          <w:r>
            <w:t xml:space="preserve">equivale a </w:t>
          </w:r>
          <w:r>
            <w:rPr>
              <w:lang w:val="es-ES"/>
            </w:rPr>
            <w:t>1</w:t>
          </w:r>
        </w:p>
        <w:p w:rsidR="00760C2E" w:rsidRPr="000739FB" w:rsidRDefault="009F5D43" w:rsidP="00760C2E">
          <w:pPr>
            <w:rPr>
              <w:lang w:val="es-ES"/>
            </w:rPr>
          </w:pPr>
          <w:r>
            <w:rPr>
              <w:lang w:val="es-ES"/>
            </w:rPr>
            <w:t xml:space="preserve">         </w:t>
          </w:r>
          <w:r w:rsidR="00760C2E" w:rsidRPr="000739FB">
            <w:rPr>
              <w:lang w:val="es-ES"/>
            </w:rPr>
            <w:t xml:space="preserve">       ret</w:t>
          </w:r>
          <w:r>
            <w:t>ornar</w:t>
          </w:r>
          <w:r w:rsidR="00760C2E" w:rsidRPr="000739FB">
            <w:rPr>
              <w:lang w:val="es-ES"/>
            </w:rPr>
            <w:t xml:space="preserve"> 1</w:t>
          </w:r>
        </w:p>
        <w:p w:rsidR="00760C2E" w:rsidRPr="000739FB" w:rsidRDefault="009F5D43" w:rsidP="00760C2E">
          <w:pPr>
            <w:rPr>
              <w:lang w:val="es-ES"/>
            </w:rPr>
          </w:pPr>
          <w:r w:rsidRPr="000739FB">
            <w:rPr>
              <w:lang w:val="es-ES"/>
            </w:rPr>
            <w:t xml:space="preserve">            </w:t>
          </w:r>
          <w:r>
            <w:t>Fin si</w:t>
          </w:r>
        </w:p>
        <w:p w:rsidR="00760C2E" w:rsidRPr="000739FB" w:rsidRDefault="00760C2E" w:rsidP="00760C2E">
          <w:pPr>
            <w:rPr>
              <w:lang w:val="es-ES"/>
            </w:rPr>
          </w:pPr>
          <w:r w:rsidRPr="000739FB">
            <w:rPr>
              <w:lang w:val="es-ES"/>
            </w:rPr>
            <w:t xml:space="preserve">      </w:t>
          </w:r>
          <w:r w:rsidR="009F5D43" w:rsidRPr="009F5D43">
            <w:t xml:space="preserve">    </w:t>
          </w:r>
          <w:r w:rsidR="009F5D43">
            <w:t>Fin si</w:t>
          </w:r>
        </w:p>
        <w:p w:rsidR="00760C2E" w:rsidRPr="000739FB" w:rsidRDefault="00760C2E" w:rsidP="00760C2E">
          <w:pPr>
            <w:rPr>
              <w:lang w:val="es-ES"/>
            </w:rPr>
          </w:pPr>
          <w:r w:rsidRPr="000739FB">
            <w:rPr>
              <w:lang w:val="es-ES"/>
            </w:rPr>
            <w:t xml:space="preserve">        matriz[i][j]=0;</w:t>
          </w:r>
        </w:p>
        <w:p w:rsidR="00760C2E" w:rsidRPr="009F5D43" w:rsidRDefault="009F5D43" w:rsidP="00760C2E">
          <w:pPr>
            <w:rPr>
              <w:lang w:val="es-ES"/>
            </w:rPr>
          </w:pPr>
          <w:r w:rsidRPr="009F5D43">
            <w:rPr>
              <w:lang w:val="es-ES"/>
            </w:rPr>
            <w:t xml:space="preserve">    </w:t>
          </w:r>
          <w:r>
            <w:t>Fin para</w:t>
          </w:r>
        </w:p>
        <w:p w:rsidR="00760C2E" w:rsidRDefault="009F5D43" w:rsidP="00760C2E">
          <w:r w:rsidRPr="009F5D43">
            <w:rPr>
              <w:lang w:val="es-ES"/>
            </w:rPr>
            <w:t xml:space="preserve">    ret</w:t>
          </w:r>
          <w:r>
            <w:t>ornar</w:t>
          </w:r>
          <w:r w:rsidRPr="009F5D43">
            <w:rPr>
              <w:lang w:val="es-ES"/>
            </w:rPr>
            <w:t xml:space="preserve"> 0</w:t>
          </w:r>
        </w:p>
        <w:p w:rsidR="009F5D43" w:rsidRPr="009F5D43" w:rsidRDefault="009F5D43" w:rsidP="00760C2E">
          <w:pPr>
            <w:rPr>
              <w:lang w:val="es-ES"/>
            </w:rPr>
          </w:pPr>
          <w:r>
            <w:t>Fin funcion</w:t>
          </w:r>
        </w:p>
        <w:p w:rsidR="00760C2E" w:rsidRPr="009F5D43" w:rsidRDefault="009F5D43" w:rsidP="00760C2E">
          <w:pPr>
            <w:rPr>
              <w:lang w:val="es-ES"/>
            </w:rPr>
          </w:pPr>
          <w:r>
            <w:t xml:space="preserve">Funcion </w:t>
          </w:r>
          <w:r w:rsidR="00760C2E" w:rsidRPr="009F5D43">
            <w:rPr>
              <w:lang w:val="es-ES"/>
            </w:rPr>
            <w:t>sudoku</w:t>
          </w:r>
          <w:r>
            <w:t xml:space="preserve"> </w:t>
          </w:r>
          <w:r>
            <w:rPr>
              <w:lang w:val="es-ES"/>
            </w:rPr>
            <w:t>(int matriz[9][9])</w:t>
          </w:r>
        </w:p>
        <w:p w:rsidR="00760C2E" w:rsidRDefault="00760C2E" w:rsidP="00760C2E">
          <w:r w:rsidRPr="00760C2E">
            <w:t xml:space="preserve">    </w:t>
          </w:r>
          <w:r w:rsidR="009F5D43">
            <w:t>Declarar</w:t>
          </w:r>
          <w:r w:rsidRPr="00760C2E">
            <w:t xml:space="preserve"> i</w:t>
          </w:r>
        </w:p>
        <w:p w:rsidR="009F5D43" w:rsidRPr="00760C2E" w:rsidRDefault="009F5D43" w:rsidP="00760C2E">
          <w:r>
            <w:t xml:space="preserve">    Establecer i a 0</w:t>
          </w:r>
        </w:p>
        <w:p w:rsidR="00760C2E" w:rsidRPr="00760C2E" w:rsidRDefault="009F5D43" w:rsidP="00760C2E">
          <w:r>
            <w:t xml:space="preserve">    Mientras</w:t>
          </w:r>
          <w:r w:rsidR="00760C2E" w:rsidRPr="00760C2E">
            <w:t>(comprobarcolumna(matriz,i)</w:t>
          </w:r>
          <w:r>
            <w:t xml:space="preserve"> equivalga a  </w:t>
          </w:r>
          <w:r w:rsidR="00760C2E" w:rsidRPr="00760C2E">
            <w:t>1</w:t>
          </w:r>
          <w:r>
            <w:t xml:space="preserve"> y </w:t>
          </w:r>
          <w:r w:rsidR="00760C2E" w:rsidRPr="00760C2E">
            <w:t>comprobarfila(matriz,i)</w:t>
          </w:r>
          <w:r>
            <w:t xml:space="preserve"> equivale</w:t>
          </w:r>
          <w:r w:rsidR="00760C2E" w:rsidRPr="00760C2E">
            <w:t>1</w:t>
          </w:r>
          <w:r>
            <w:t>)</w:t>
          </w:r>
        </w:p>
        <w:p w:rsidR="00760C2E" w:rsidRPr="00760C2E" w:rsidRDefault="00760C2E" w:rsidP="00760C2E">
          <w:r w:rsidRPr="00760C2E">
            <w:lastRenderedPageBreak/>
            <w:t xml:space="preserve">            </w:t>
          </w:r>
          <w:r w:rsidR="009F5D43">
            <w:t xml:space="preserve">Y </w:t>
          </w:r>
          <w:r w:rsidRPr="00760C2E">
            <w:t>comprobarcuadro(matriz)</w:t>
          </w:r>
          <w:r w:rsidR="009F5D43">
            <w:t xml:space="preserve">equivale a </w:t>
          </w:r>
          <w:r w:rsidRPr="00760C2E">
            <w:t>1</w:t>
          </w:r>
          <w:r w:rsidR="009F5D43">
            <w:t xml:space="preserve">  y i menor que </w:t>
          </w:r>
          <w:r w:rsidRPr="00760C2E">
            <w:t>9)</w:t>
          </w:r>
        </w:p>
        <w:p w:rsidR="00760C2E" w:rsidRPr="009F5D43" w:rsidRDefault="009F5D43" w:rsidP="00760C2E">
          <w:pPr>
            <w:rPr>
              <w:lang w:val="es-ES"/>
            </w:rPr>
          </w:pPr>
          <w:r>
            <w:t xml:space="preserve">  </w:t>
          </w:r>
          <w:r w:rsidR="00760C2E" w:rsidRPr="009F5D43">
            <w:rPr>
              <w:lang w:val="es-ES"/>
            </w:rPr>
            <w:t xml:space="preserve">       </w:t>
          </w:r>
          <w:r>
            <w:t xml:space="preserve">Aumentar </w:t>
          </w:r>
          <w:r w:rsidR="00760C2E" w:rsidRPr="009F5D43">
            <w:rPr>
              <w:lang w:val="es-ES"/>
            </w:rPr>
            <w:t xml:space="preserve"> i</w:t>
          </w:r>
          <w:r>
            <w:t xml:space="preserve"> a 1</w:t>
          </w:r>
        </w:p>
        <w:p w:rsidR="00760C2E" w:rsidRPr="009F5D43" w:rsidRDefault="009F5D43" w:rsidP="00760C2E">
          <w:pPr>
            <w:rPr>
              <w:lang w:val="es-ES"/>
            </w:rPr>
          </w:pPr>
          <w:r w:rsidRPr="009F5D43">
            <w:rPr>
              <w:lang w:val="es-ES"/>
            </w:rPr>
            <w:t xml:space="preserve">    </w:t>
          </w:r>
          <w:r>
            <w:t>Fin mientras</w:t>
          </w:r>
        </w:p>
        <w:p w:rsidR="00760C2E" w:rsidRPr="009F5D43" w:rsidRDefault="00760C2E" w:rsidP="00760C2E">
          <w:pPr>
            <w:rPr>
              <w:lang w:val="es-ES"/>
            </w:rPr>
          </w:pPr>
        </w:p>
        <w:p w:rsidR="00760C2E" w:rsidRPr="009F5D43" w:rsidRDefault="009F5D43" w:rsidP="00760C2E">
          <w:pPr>
            <w:rPr>
              <w:lang w:val="es-ES"/>
            </w:rPr>
          </w:pPr>
          <w:r w:rsidRPr="009F5D43">
            <w:rPr>
              <w:lang w:val="es-ES"/>
            </w:rPr>
            <w:t xml:space="preserve">    </w:t>
          </w:r>
          <w:r>
            <w:t>Si</w:t>
          </w:r>
          <w:r w:rsidR="00760C2E" w:rsidRPr="009F5D43">
            <w:rPr>
              <w:lang w:val="es-ES"/>
            </w:rPr>
            <w:t>(i==9)</w:t>
          </w:r>
        </w:p>
        <w:p w:rsidR="00760C2E" w:rsidRPr="000739FB" w:rsidRDefault="00760C2E" w:rsidP="00760C2E">
          <w:pPr>
            <w:rPr>
              <w:lang w:val="es-ES"/>
            </w:rPr>
          </w:pPr>
          <w:r w:rsidRPr="009F5D43">
            <w:rPr>
              <w:lang w:val="es-ES"/>
            </w:rPr>
            <w:t xml:space="preserve">        </w:t>
          </w:r>
          <w:r w:rsidR="009F5D43" w:rsidRPr="000739FB">
            <w:rPr>
              <w:lang w:val="es-ES"/>
            </w:rPr>
            <w:t>R</w:t>
          </w:r>
          <w:r w:rsidRPr="000739FB">
            <w:rPr>
              <w:lang w:val="es-ES"/>
            </w:rPr>
            <w:t>et</w:t>
          </w:r>
          <w:r w:rsidR="009F5D43">
            <w:t xml:space="preserve">ornar </w:t>
          </w:r>
          <w:r w:rsidR="009F5D43" w:rsidRPr="000739FB">
            <w:rPr>
              <w:lang w:val="es-ES"/>
            </w:rPr>
            <w:t>1</w:t>
          </w:r>
        </w:p>
        <w:p w:rsidR="00760C2E" w:rsidRPr="000739FB" w:rsidRDefault="00760C2E" w:rsidP="00760C2E">
          <w:pPr>
            <w:rPr>
              <w:lang w:val="es-ES"/>
            </w:rPr>
          </w:pPr>
        </w:p>
        <w:p w:rsidR="00760C2E" w:rsidRPr="000739FB" w:rsidRDefault="009F5D43" w:rsidP="00760C2E">
          <w:pPr>
            <w:rPr>
              <w:lang w:val="es-ES"/>
            </w:rPr>
          </w:pPr>
          <w:r w:rsidRPr="000739FB">
            <w:rPr>
              <w:lang w:val="es-ES"/>
            </w:rPr>
            <w:t xml:space="preserve">    </w:t>
          </w:r>
          <w:r>
            <w:t>sino</w:t>
          </w:r>
        </w:p>
        <w:p w:rsidR="00760C2E" w:rsidRPr="000739FB" w:rsidRDefault="00760C2E" w:rsidP="00760C2E">
          <w:pPr>
            <w:rPr>
              <w:lang w:val="es-ES"/>
            </w:rPr>
          </w:pPr>
          <w:r w:rsidRPr="000739FB">
            <w:rPr>
              <w:lang w:val="es-ES"/>
            </w:rPr>
            <w:t xml:space="preserve">        ret</w:t>
          </w:r>
          <w:r w:rsidR="009F5D43">
            <w:t>tornar</w:t>
          </w:r>
          <w:r w:rsidRPr="000739FB">
            <w:rPr>
              <w:lang w:val="es-ES"/>
            </w:rPr>
            <w:t xml:space="preserve"> 0</w:t>
          </w:r>
        </w:p>
        <w:p w:rsidR="00760C2E" w:rsidRPr="009F5D43" w:rsidRDefault="009F5D43" w:rsidP="00760C2E">
          <w:pPr>
            <w:rPr>
              <w:lang w:val="es-ES"/>
            </w:rPr>
          </w:pPr>
          <w:r>
            <w:t xml:space="preserve">   Fin si</w:t>
          </w:r>
        </w:p>
        <w:p w:rsidR="00760C2E" w:rsidRPr="009F5D43" w:rsidRDefault="00760C2E" w:rsidP="00760C2E">
          <w:pPr>
            <w:rPr>
              <w:lang w:val="es-ES"/>
            </w:rPr>
          </w:pPr>
        </w:p>
        <w:p w:rsidR="00760C2E" w:rsidRPr="009F5D43" w:rsidRDefault="009F5D43" w:rsidP="00760C2E">
          <w:pPr>
            <w:rPr>
              <w:lang w:val="es-ES"/>
            </w:rPr>
          </w:pPr>
          <w:r>
            <w:t>Fin funcion</w:t>
          </w:r>
        </w:p>
        <w:p w:rsidR="00760C2E" w:rsidRPr="009F5D43" w:rsidRDefault="00760C2E" w:rsidP="00760C2E">
          <w:pPr>
            <w:rPr>
              <w:lang w:val="es-ES"/>
            </w:rPr>
          </w:pPr>
        </w:p>
        <w:p w:rsidR="00760C2E" w:rsidRPr="009F5D43" w:rsidRDefault="009F5D43" w:rsidP="00760C2E">
          <w:pPr>
            <w:rPr>
              <w:lang w:val="es-ES"/>
            </w:rPr>
          </w:pPr>
          <w:r>
            <w:t xml:space="preserve">Funcion </w:t>
          </w:r>
          <w:r w:rsidR="00760C2E" w:rsidRPr="009F5D43">
            <w:rPr>
              <w:lang w:val="es-ES"/>
            </w:rPr>
            <w:t>comprobarfila(int arr[9][9], int fila)</w:t>
          </w:r>
        </w:p>
        <w:p w:rsidR="00760C2E" w:rsidRPr="009F5D43" w:rsidRDefault="00760C2E" w:rsidP="00760C2E">
          <w:pPr>
            <w:rPr>
              <w:lang w:val="es-ES"/>
            </w:rPr>
          </w:pPr>
          <w:r w:rsidRPr="009F5D43">
            <w:rPr>
              <w:lang w:val="es-ES"/>
            </w:rPr>
            <w:t xml:space="preserve">    </w:t>
          </w:r>
          <w:r w:rsidR="009F5D43" w:rsidRPr="009F5D43">
            <w:rPr>
              <w:lang w:val="es-ES"/>
            </w:rPr>
            <w:t>Declarar</w:t>
          </w:r>
          <w:r w:rsidRPr="009F5D43">
            <w:rPr>
              <w:lang w:val="es-ES"/>
            </w:rPr>
            <w:t xml:space="preserve"> i,j;</w:t>
          </w:r>
        </w:p>
        <w:p w:rsidR="00760C2E" w:rsidRPr="009F5D43" w:rsidRDefault="00760C2E" w:rsidP="00760C2E">
          <w:pPr>
            <w:rPr>
              <w:lang w:val="es-ES"/>
            </w:rPr>
          </w:pPr>
          <w:r w:rsidRPr="009F5D43">
            <w:rPr>
              <w:lang w:val="es-ES"/>
            </w:rPr>
            <w:t xml:space="preserve">    </w:t>
          </w:r>
          <w:r w:rsidR="009F5D43" w:rsidRPr="009F5D43">
            <w:rPr>
              <w:lang w:val="es-ES"/>
            </w:rPr>
            <w:t>Declarar</w:t>
          </w:r>
          <w:r w:rsidRPr="009F5D43">
            <w:rPr>
              <w:lang w:val="es-ES"/>
            </w:rPr>
            <w:t xml:space="preserve"> copyfilas[9];</w:t>
          </w:r>
        </w:p>
        <w:p w:rsidR="00760C2E" w:rsidRPr="000739FB" w:rsidRDefault="00760C2E" w:rsidP="00760C2E">
          <w:pPr>
            <w:rPr>
              <w:lang w:val="es-ES"/>
            </w:rPr>
          </w:pPr>
          <w:r w:rsidRPr="009F5D43">
            <w:rPr>
              <w:lang w:val="es-ES"/>
            </w:rPr>
            <w:t xml:space="preserve">    </w:t>
          </w:r>
          <w:r w:rsidR="0058465E" w:rsidRPr="000739FB">
            <w:rPr>
              <w:lang w:val="es-ES"/>
            </w:rPr>
            <w:t>Para</w:t>
          </w:r>
          <w:r w:rsidR="0058465E">
            <w:t xml:space="preserve"> </w:t>
          </w:r>
          <w:r w:rsidRPr="000739FB">
            <w:rPr>
              <w:lang w:val="es-ES"/>
            </w:rPr>
            <w:t>i=0</w:t>
          </w:r>
          <w:r w:rsidR="0058465E">
            <w:t xml:space="preserve"> hasta </w:t>
          </w:r>
          <w:r w:rsidRPr="000739FB">
            <w:rPr>
              <w:lang w:val="es-ES"/>
            </w:rPr>
            <w:t>9</w:t>
          </w:r>
          <w:r w:rsidR="0058465E" w:rsidRPr="000739FB">
            <w:rPr>
              <w:lang w:val="es-ES"/>
            </w:rPr>
            <w:t xml:space="preserve">   </w:t>
          </w:r>
        </w:p>
        <w:p w:rsidR="00760C2E" w:rsidRPr="00760C2E" w:rsidRDefault="00760C2E" w:rsidP="00760C2E">
          <w:pPr>
            <w:rPr>
              <w:lang w:val="en-US"/>
            </w:rPr>
          </w:pPr>
          <w:r w:rsidRPr="000739FB">
            <w:rPr>
              <w:lang w:val="es-ES"/>
            </w:rPr>
            <w:t xml:space="preserve">        </w:t>
          </w:r>
          <w:r w:rsidRPr="00760C2E">
            <w:rPr>
              <w:lang w:val="en-US"/>
            </w:rPr>
            <w:t>copyfilas[i]=arr[fila][i];</w:t>
          </w:r>
        </w:p>
        <w:p w:rsidR="00760C2E" w:rsidRPr="0058465E" w:rsidRDefault="0058465E" w:rsidP="00760C2E">
          <w:pPr>
            <w:rPr>
              <w:lang w:val="es-ES"/>
            </w:rPr>
          </w:pPr>
          <w:r w:rsidRPr="000739FB">
            <w:rPr>
              <w:lang w:val="en-US"/>
            </w:rPr>
            <w:t xml:space="preserve">    </w:t>
          </w:r>
          <w:r>
            <w:t>Fin para</w:t>
          </w:r>
        </w:p>
        <w:p w:rsidR="00760C2E" w:rsidRPr="0058465E" w:rsidRDefault="00760C2E" w:rsidP="00760C2E">
          <w:pPr>
            <w:rPr>
              <w:lang w:val="es-ES"/>
            </w:rPr>
          </w:pPr>
          <w:r w:rsidRPr="0058465E">
            <w:rPr>
              <w:lang w:val="es-ES"/>
            </w:rPr>
            <w:t xml:space="preserve">    </w:t>
          </w:r>
          <w:r w:rsidR="0058465E" w:rsidRPr="0058465E">
            <w:rPr>
              <w:lang w:val="es-ES"/>
            </w:rPr>
            <w:t xml:space="preserve">para </w:t>
          </w:r>
          <w:r w:rsidRPr="0058465E">
            <w:rPr>
              <w:lang w:val="es-ES"/>
            </w:rPr>
            <w:t>i=0</w:t>
          </w:r>
          <w:r w:rsidR="0058465E">
            <w:t xml:space="preserve"> hasta </w:t>
          </w:r>
          <w:r w:rsidRPr="0058465E">
            <w:rPr>
              <w:lang w:val="es-ES"/>
            </w:rPr>
            <w:t>9</w:t>
          </w:r>
        </w:p>
        <w:p w:rsidR="00760C2E" w:rsidRPr="0058465E" w:rsidRDefault="00760C2E" w:rsidP="00760C2E">
          <w:pPr>
            <w:rPr>
              <w:lang w:val="es-ES"/>
            </w:rPr>
          </w:pPr>
          <w:r w:rsidRPr="0058465E">
            <w:rPr>
              <w:lang w:val="es-ES"/>
            </w:rPr>
            <w:t xml:space="preserve">        </w:t>
          </w:r>
          <w:r w:rsidR="0058465E" w:rsidRPr="0058465E">
            <w:rPr>
              <w:lang w:val="es-ES"/>
            </w:rPr>
            <w:t>para</w:t>
          </w:r>
          <w:r w:rsidR="0058465E">
            <w:t xml:space="preserve"> </w:t>
          </w:r>
          <w:r w:rsidRPr="0058465E">
            <w:rPr>
              <w:lang w:val="es-ES"/>
            </w:rPr>
            <w:t>j=i+1</w:t>
          </w:r>
          <w:r w:rsidR="0058465E">
            <w:t xml:space="preserve">  hasta </w:t>
          </w:r>
          <w:r w:rsidRPr="0058465E">
            <w:rPr>
              <w:lang w:val="es-ES"/>
            </w:rPr>
            <w:t>9</w:t>
          </w:r>
        </w:p>
        <w:p w:rsidR="00760C2E" w:rsidRPr="0058465E" w:rsidRDefault="00760C2E" w:rsidP="00760C2E">
          <w:pPr>
            <w:rPr>
              <w:lang w:val="es-ES"/>
            </w:rPr>
          </w:pPr>
          <w:r w:rsidRPr="0058465E">
            <w:rPr>
              <w:lang w:val="es-ES"/>
            </w:rPr>
            <w:t xml:space="preserve">            </w:t>
          </w:r>
          <w:r w:rsidR="0058465E" w:rsidRPr="0058465E">
            <w:rPr>
              <w:lang w:val="es-ES"/>
            </w:rPr>
            <w:t>si(copyfilas[j] equivale a</w:t>
          </w:r>
          <w:r w:rsidR="0058465E">
            <w:t xml:space="preserve"> </w:t>
          </w:r>
          <w:r w:rsidRPr="0058465E">
            <w:rPr>
              <w:lang w:val="es-ES"/>
            </w:rPr>
            <w:t>arr[fila][i]</w:t>
          </w:r>
          <w:r w:rsidR="0058465E">
            <w:t xml:space="preserve"> y </w:t>
          </w:r>
          <w:r w:rsidRPr="0058465E">
            <w:rPr>
              <w:lang w:val="es-ES"/>
            </w:rPr>
            <w:t>arr[fila][i]</w:t>
          </w:r>
          <w:r w:rsidR="0058465E">
            <w:t xml:space="preserve"> diferente de </w:t>
          </w:r>
          <w:r w:rsidRPr="0058465E">
            <w:rPr>
              <w:lang w:val="es-ES"/>
            </w:rPr>
            <w:t>0)</w:t>
          </w:r>
        </w:p>
        <w:p w:rsidR="00760C2E" w:rsidRPr="007A00EA" w:rsidRDefault="00760C2E" w:rsidP="00760C2E">
          <w:pPr>
            <w:rPr>
              <w:lang w:val="es-ES"/>
            </w:rPr>
          </w:pPr>
          <w:r w:rsidRPr="0058465E">
            <w:rPr>
              <w:lang w:val="es-ES"/>
            </w:rPr>
            <w:t xml:space="preserve">                </w:t>
          </w:r>
          <w:r w:rsidR="0058465E" w:rsidRPr="007A00EA">
            <w:rPr>
              <w:lang w:val="es-ES"/>
            </w:rPr>
            <w:t>ret</w:t>
          </w:r>
          <w:r w:rsidR="0058465E">
            <w:t>or</w:t>
          </w:r>
          <w:r w:rsidRPr="007A00EA">
            <w:rPr>
              <w:lang w:val="es-ES"/>
            </w:rPr>
            <w:t>n</w:t>
          </w:r>
          <w:r w:rsidR="0058465E">
            <w:t>ar</w:t>
          </w:r>
          <w:r w:rsidR="0058465E" w:rsidRPr="007A00EA">
            <w:rPr>
              <w:lang w:val="es-ES"/>
            </w:rPr>
            <w:t xml:space="preserve"> 0</w:t>
          </w:r>
        </w:p>
        <w:p w:rsidR="00760C2E" w:rsidRPr="007A00EA" w:rsidRDefault="0058465E" w:rsidP="00760C2E">
          <w:pPr>
            <w:rPr>
              <w:lang w:val="es-ES"/>
            </w:rPr>
          </w:pPr>
          <w:r w:rsidRPr="007A00EA">
            <w:rPr>
              <w:lang w:val="es-ES"/>
            </w:rPr>
            <w:t xml:space="preserve">        </w:t>
          </w:r>
          <w:r>
            <w:t xml:space="preserve">    Fin si</w:t>
          </w:r>
        </w:p>
        <w:p w:rsidR="00760C2E" w:rsidRPr="007A00EA" w:rsidRDefault="007A00EA" w:rsidP="00760C2E">
          <w:pPr>
            <w:rPr>
              <w:lang w:val="es-ES"/>
            </w:rPr>
          </w:pPr>
          <w:r w:rsidRPr="007A00EA">
            <w:rPr>
              <w:lang w:val="es-ES"/>
            </w:rPr>
            <w:t xml:space="preserve">    </w:t>
          </w:r>
          <w:r>
            <w:t>Fin para</w:t>
          </w:r>
        </w:p>
        <w:p w:rsidR="00760C2E" w:rsidRPr="007A00EA" w:rsidRDefault="007A00EA" w:rsidP="00760C2E">
          <w:pPr>
            <w:rPr>
              <w:lang w:val="es-ES"/>
            </w:rPr>
          </w:pPr>
          <w:r w:rsidRPr="007A00EA">
            <w:rPr>
              <w:lang w:val="es-ES"/>
            </w:rPr>
            <w:t xml:space="preserve">    ret</w:t>
          </w:r>
          <w:r>
            <w:t>ornar</w:t>
          </w:r>
          <w:r w:rsidR="00760C2E" w:rsidRPr="007A00EA">
            <w:rPr>
              <w:lang w:val="es-ES"/>
            </w:rPr>
            <w:t xml:space="preserve"> 1</w:t>
          </w:r>
        </w:p>
        <w:p w:rsidR="00760C2E" w:rsidRPr="007A00EA" w:rsidRDefault="007A00EA" w:rsidP="00760C2E">
          <w:pPr>
            <w:rPr>
              <w:lang w:val="es-ES"/>
            </w:rPr>
          </w:pPr>
          <w:r>
            <w:t>Fin funcion</w:t>
          </w:r>
        </w:p>
        <w:p w:rsidR="00760C2E" w:rsidRPr="007A00EA" w:rsidRDefault="00760C2E" w:rsidP="00760C2E">
          <w:pPr>
            <w:rPr>
              <w:lang w:val="es-ES"/>
            </w:rPr>
          </w:pPr>
        </w:p>
        <w:p w:rsidR="00760C2E" w:rsidRPr="007A00EA" w:rsidRDefault="007A00EA" w:rsidP="00760C2E">
          <w:pPr>
            <w:rPr>
              <w:lang w:val="es-ES"/>
            </w:rPr>
          </w:pPr>
          <w:r>
            <w:t>Funcion</w:t>
          </w:r>
          <w:r w:rsidR="00760C2E" w:rsidRPr="007A00EA">
            <w:rPr>
              <w:lang w:val="es-ES"/>
            </w:rPr>
            <w:t xml:space="preserve"> comprobarcolumna(int arr[9][9], int columna)</w:t>
          </w:r>
        </w:p>
        <w:p w:rsidR="00760C2E" w:rsidRPr="000739FB" w:rsidRDefault="00760C2E" w:rsidP="00760C2E">
          <w:pPr>
            <w:rPr>
              <w:lang w:val="es-ES"/>
            </w:rPr>
          </w:pPr>
          <w:r w:rsidRPr="007A00EA">
            <w:rPr>
              <w:lang w:val="es-ES"/>
            </w:rPr>
            <w:lastRenderedPageBreak/>
            <w:t xml:space="preserve">    </w:t>
          </w:r>
          <w:r w:rsidR="009F5D43" w:rsidRPr="000739FB">
            <w:rPr>
              <w:lang w:val="es-ES"/>
            </w:rPr>
            <w:t>Declarar</w:t>
          </w:r>
          <w:r w:rsidRPr="000739FB">
            <w:rPr>
              <w:lang w:val="es-ES"/>
            </w:rPr>
            <w:t xml:space="preserve"> i,j;</w:t>
          </w:r>
        </w:p>
        <w:p w:rsidR="00760C2E" w:rsidRPr="009F5D43" w:rsidRDefault="00760C2E" w:rsidP="00760C2E">
          <w:pPr>
            <w:rPr>
              <w:lang w:val="es-ES"/>
            </w:rPr>
          </w:pPr>
          <w:r w:rsidRPr="000739FB">
            <w:rPr>
              <w:lang w:val="es-ES"/>
            </w:rPr>
            <w:t xml:space="preserve">    </w:t>
          </w:r>
          <w:r w:rsidR="009F5D43" w:rsidRPr="000739FB">
            <w:rPr>
              <w:lang w:val="es-ES"/>
            </w:rPr>
            <w:t>Declarar</w:t>
          </w:r>
          <w:r w:rsidRPr="000739FB">
            <w:rPr>
              <w:lang w:val="es-ES"/>
            </w:rPr>
            <w:t xml:space="preserve"> c</w:t>
          </w:r>
          <w:r w:rsidRPr="009F5D43">
            <w:rPr>
              <w:lang w:val="es-ES"/>
            </w:rPr>
            <w:t>opycolumnas[9];</w:t>
          </w:r>
        </w:p>
        <w:p w:rsidR="00760C2E" w:rsidRPr="000739FB" w:rsidRDefault="00760C2E" w:rsidP="00760C2E">
          <w:pPr>
            <w:rPr>
              <w:lang w:val="es-ES"/>
            </w:rPr>
          </w:pPr>
          <w:r w:rsidRPr="009F5D43">
            <w:rPr>
              <w:lang w:val="es-ES"/>
            </w:rPr>
            <w:t xml:space="preserve">    </w:t>
          </w:r>
          <w:r w:rsidR="007A00EA" w:rsidRPr="000739FB">
            <w:rPr>
              <w:lang w:val="es-ES"/>
            </w:rPr>
            <w:t>P</w:t>
          </w:r>
          <w:r w:rsidR="0058465E" w:rsidRPr="000739FB">
            <w:rPr>
              <w:lang w:val="es-ES"/>
            </w:rPr>
            <w:t>ara</w:t>
          </w:r>
          <w:r w:rsidR="007A00EA">
            <w:t xml:space="preserve"> </w:t>
          </w:r>
          <w:r w:rsidRPr="000739FB">
            <w:rPr>
              <w:lang w:val="es-ES"/>
            </w:rPr>
            <w:t>i=0</w:t>
          </w:r>
          <w:r w:rsidR="007A00EA">
            <w:t xml:space="preserve">  hasta </w:t>
          </w:r>
          <w:r w:rsidRPr="000739FB">
            <w:rPr>
              <w:lang w:val="es-ES"/>
            </w:rPr>
            <w:t>9</w:t>
          </w:r>
        </w:p>
        <w:p w:rsidR="00760C2E" w:rsidRPr="000739FB" w:rsidRDefault="007A00EA" w:rsidP="00760C2E">
          <w:pPr>
            <w:rPr>
              <w:lang w:val="es-ES"/>
            </w:rPr>
          </w:pPr>
          <w:r w:rsidRPr="000739FB">
            <w:rPr>
              <w:lang w:val="es-ES"/>
            </w:rPr>
            <w:t xml:space="preserve">  </w:t>
          </w:r>
          <w:r w:rsidR="00760C2E" w:rsidRPr="000739FB">
            <w:rPr>
              <w:lang w:val="es-ES"/>
            </w:rPr>
            <w:t xml:space="preserve">        </w:t>
          </w:r>
          <w:r w:rsidRPr="000739FB">
            <w:rPr>
              <w:lang w:val="es-ES"/>
            </w:rPr>
            <w:t>copycolumnas[i]=arr[i][columna]</w:t>
          </w:r>
        </w:p>
        <w:p w:rsidR="00760C2E" w:rsidRPr="00ED1D14" w:rsidRDefault="007A00EA" w:rsidP="00760C2E">
          <w:pPr>
            <w:rPr>
              <w:lang w:val="es-ES"/>
            </w:rPr>
          </w:pPr>
          <w:r w:rsidRPr="00ED1D14">
            <w:rPr>
              <w:lang w:val="es-ES"/>
            </w:rPr>
            <w:t xml:space="preserve"> </w:t>
          </w:r>
          <w:r>
            <w:t xml:space="preserve">    Fin para</w:t>
          </w:r>
        </w:p>
        <w:p w:rsidR="00760C2E" w:rsidRPr="00ED1D14" w:rsidRDefault="00760C2E" w:rsidP="00760C2E">
          <w:pPr>
            <w:rPr>
              <w:lang w:val="es-ES"/>
            </w:rPr>
          </w:pPr>
          <w:r w:rsidRPr="00ED1D14">
            <w:rPr>
              <w:lang w:val="es-ES"/>
            </w:rPr>
            <w:t xml:space="preserve">    </w:t>
          </w:r>
          <w:r w:rsidR="0058465E" w:rsidRPr="00ED1D14">
            <w:rPr>
              <w:lang w:val="es-ES"/>
            </w:rPr>
            <w:t>para</w:t>
          </w:r>
          <w:r w:rsidR="00ED1D14">
            <w:rPr>
              <w:lang w:val="es-ES"/>
            </w:rPr>
            <w:t xml:space="preserve"> i=0</w:t>
          </w:r>
          <w:r w:rsidR="00ED1D14">
            <w:t xml:space="preserve"> hasta</w:t>
          </w:r>
          <w:r w:rsidR="00ED1D14" w:rsidRPr="00ED1D14">
            <w:rPr>
              <w:lang w:val="es-ES"/>
            </w:rPr>
            <w:t>9</w:t>
          </w:r>
        </w:p>
        <w:p w:rsidR="00760C2E" w:rsidRPr="00ED1D14" w:rsidRDefault="00ED1D14" w:rsidP="00760C2E">
          <w:pPr>
            <w:rPr>
              <w:lang w:val="es-ES"/>
            </w:rPr>
          </w:pPr>
          <w:r>
            <w:rPr>
              <w:lang w:val="es-ES"/>
            </w:rPr>
            <w:t xml:space="preserve">  </w:t>
          </w:r>
          <w:r w:rsidR="00760C2E" w:rsidRPr="00ED1D14">
            <w:rPr>
              <w:lang w:val="es-ES"/>
            </w:rPr>
            <w:t xml:space="preserve">        </w:t>
          </w:r>
          <w:r w:rsidR="0058465E" w:rsidRPr="00ED1D14">
            <w:rPr>
              <w:lang w:val="es-ES"/>
            </w:rPr>
            <w:t>para</w:t>
          </w:r>
          <w:r w:rsidR="00760C2E" w:rsidRPr="00ED1D14">
            <w:rPr>
              <w:lang w:val="es-ES"/>
            </w:rPr>
            <w:t>(j=i+1; j&lt;9; j++)</w:t>
          </w:r>
        </w:p>
        <w:p w:rsidR="00760C2E" w:rsidRPr="0058465E" w:rsidRDefault="00ED1D14" w:rsidP="00760C2E">
          <w:pPr>
            <w:rPr>
              <w:lang w:val="es-ES"/>
            </w:rPr>
          </w:pPr>
          <w:r>
            <w:rPr>
              <w:lang w:val="es-ES"/>
            </w:rPr>
            <w:t xml:space="preserve">       </w:t>
          </w:r>
          <w:r w:rsidR="00760C2E" w:rsidRPr="0058465E">
            <w:rPr>
              <w:lang w:val="es-ES"/>
            </w:rPr>
            <w:t xml:space="preserve">        </w:t>
          </w:r>
          <w:r w:rsidR="0058465E" w:rsidRPr="0058465E">
            <w:rPr>
              <w:lang w:val="es-ES"/>
            </w:rPr>
            <w:t>si</w:t>
          </w:r>
          <w:r w:rsidR="00760C2E" w:rsidRPr="0058465E">
            <w:rPr>
              <w:lang w:val="es-ES"/>
            </w:rPr>
            <w:t>(copycolumnas[j]==arr[i][columna]&amp;&amp;arr[i][columna]!=0)</w:t>
          </w:r>
        </w:p>
        <w:p w:rsidR="00760C2E" w:rsidRDefault="00760C2E" w:rsidP="00760C2E">
          <w:r w:rsidRPr="0058465E">
            <w:rPr>
              <w:lang w:val="es-ES"/>
            </w:rPr>
            <w:t xml:space="preserve">                </w:t>
          </w:r>
          <w:r w:rsidR="00ED1D14" w:rsidRPr="00ED1D14">
            <w:rPr>
              <w:lang w:val="es-ES"/>
            </w:rPr>
            <w:t>return 0</w:t>
          </w:r>
        </w:p>
        <w:p w:rsidR="00ED1D14" w:rsidRPr="00ED1D14" w:rsidRDefault="00ED1D14" w:rsidP="00760C2E">
          <w:pPr>
            <w:rPr>
              <w:lang w:val="es-ES"/>
            </w:rPr>
          </w:pPr>
          <w:r>
            <w:t xml:space="preserve">               fin si</w:t>
          </w:r>
        </w:p>
        <w:p w:rsidR="00760C2E" w:rsidRPr="00ED1D14" w:rsidRDefault="00ED1D14" w:rsidP="00760C2E">
          <w:pPr>
            <w:rPr>
              <w:lang w:val="es-ES"/>
            </w:rPr>
          </w:pPr>
          <w:r w:rsidRPr="00ED1D14">
            <w:rPr>
              <w:lang w:val="es-ES"/>
            </w:rPr>
            <w:t xml:space="preserve">        </w:t>
          </w:r>
          <w:r>
            <w:t>fin para</w:t>
          </w:r>
        </w:p>
        <w:p w:rsidR="00760C2E" w:rsidRPr="00ED1D14" w:rsidRDefault="00ED1D14" w:rsidP="00760C2E">
          <w:pPr>
            <w:rPr>
              <w:lang w:val="es-ES"/>
            </w:rPr>
          </w:pPr>
          <w:r w:rsidRPr="00ED1D14">
            <w:rPr>
              <w:lang w:val="es-ES"/>
            </w:rPr>
            <w:t xml:space="preserve">    </w:t>
          </w:r>
          <w:r>
            <w:t>fin para</w:t>
          </w:r>
        </w:p>
        <w:p w:rsidR="00760C2E" w:rsidRPr="00ED1D14" w:rsidRDefault="00ED1D14" w:rsidP="00760C2E">
          <w:pPr>
            <w:rPr>
              <w:lang w:val="es-ES"/>
            </w:rPr>
          </w:pPr>
          <w:r w:rsidRPr="00ED1D14">
            <w:rPr>
              <w:lang w:val="es-ES"/>
            </w:rPr>
            <w:t xml:space="preserve">    ret</w:t>
          </w:r>
          <w:r>
            <w:t>ornar</w:t>
          </w:r>
          <w:r w:rsidRPr="00ED1D14">
            <w:rPr>
              <w:lang w:val="es-ES"/>
            </w:rPr>
            <w:t xml:space="preserve"> 1</w:t>
          </w:r>
        </w:p>
        <w:p w:rsidR="00760C2E" w:rsidRPr="00ED1D14" w:rsidRDefault="00ED1D14" w:rsidP="00760C2E">
          <w:pPr>
            <w:rPr>
              <w:lang w:val="es-ES"/>
            </w:rPr>
          </w:pPr>
          <w:r>
            <w:t>Fin funcion</w:t>
          </w:r>
        </w:p>
        <w:p w:rsidR="00760C2E" w:rsidRPr="00ED1D14" w:rsidRDefault="00760C2E" w:rsidP="00760C2E">
          <w:pPr>
            <w:rPr>
              <w:lang w:val="es-ES"/>
            </w:rPr>
          </w:pPr>
        </w:p>
        <w:p w:rsidR="00760C2E" w:rsidRPr="00ED1D14" w:rsidRDefault="00ED1D14" w:rsidP="00760C2E">
          <w:pPr>
            <w:rPr>
              <w:lang w:val="es-ES"/>
            </w:rPr>
          </w:pPr>
          <w:r>
            <w:t>funcion</w:t>
          </w:r>
          <w:r>
            <w:rPr>
              <w:lang w:val="es-ES"/>
            </w:rPr>
            <w:t xml:space="preserve"> comprobarcuadro(int arr[9][9])</w:t>
          </w:r>
        </w:p>
        <w:p w:rsidR="00760C2E" w:rsidRPr="000739FB" w:rsidRDefault="00760C2E" w:rsidP="00760C2E">
          <w:pPr>
            <w:rPr>
              <w:lang w:val="es-ES"/>
            </w:rPr>
          </w:pPr>
          <w:r w:rsidRPr="000739FB">
            <w:rPr>
              <w:lang w:val="es-ES"/>
            </w:rPr>
            <w:t xml:space="preserve">    </w:t>
          </w:r>
          <w:r w:rsidR="009F5D43" w:rsidRPr="000739FB">
            <w:rPr>
              <w:lang w:val="es-ES"/>
            </w:rPr>
            <w:t>Declarar</w:t>
          </w:r>
          <w:r w:rsidRPr="000739FB">
            <w:rPr>
              <w:lang w:val="es-ES"/>
            </w:rPr>
            <w:t xml:space="preserve"> i,j;</w:t>
          </w:r>
        </w:p>
        <w:p w:rsidR="00760C2E" w:rsidRPr="00900F07" w:rsidRDefault="00760C2E" w:rsidP="00760C2E">
          <w:pPr>
            <w:rPr>
              <w:lang w:val="es-ES"/>
            </w:rPr>
          </w:pPr>
          <w:r w:rsidRPr="00900F07">
            <w:rPr>
              <w:lang w:val="es-ES"/>
            </w:rPr>
            <w:t xml:space="preserve">    </w:t>
          </w:r>
          <w:r w:rsidR="00900F07" w:rsidRPr="00900F07">
            <w:rPr>
              <w:lang w:val="es-ES"/>
            </w:rPr>
            <w:t>P</w:t>
          </w:r>
          <w:r w:rsidR="0058465E" w:rsidRPr="00900F07">
            <w:rPr>
              <w:lang w:val="es-ES"/>
            </w:rPr>
            <w:t>ara</w:t>
          </w:r>
          <w:r w:rsidR="00900F07">
            <w:t xml:space="preserve"> </w:t>
          </w:r>
          <w:r w:rsidR="00900F07" w:rsidRPr="00900F07">
            <w:rPr>
              <w:lang w:val="es-ES"/>
            </w:rPr>
            <w:t>i=0 hasta 9</w:t>
          </w:r>
          <w:r w:rsidR="00900F07">
            <w:t xml:space="preserve"> de 3 en 3</w:t>
          </w:r>
        </w:p>
        <w:p w:rsidR="00760C2E" w:rsidRPr="00900F07" w:rsidRDefault="00760C2E" w:rsidP="00760C2E">
          <w:pPr>
            <w:rPr>
              <w:lang w:val="es-ES"/>
            </w:rPr>
          </w:pPr>
          <w:r w:rsidRPr="00900F07">
            <w:rPr>
              <w:lang w:val="es-ES"/>
            </w:rPr>
            <w:t xml:space="preserve">        </w:t>
          </w:r>
          <w:r w:rsidR="0058465E" w:rsidRPr="00900F07">
            <w:rPr>
              <w:lang w:val="es-ES"/>
            </w:rPr>
            <w:t>para</w:t>
          </w:r>
          <w:r w:rsidRPr="00900F07">
            <w:rPr>
              <w:lang w:val="es-ES"/>
            </w:rPr>
            <w:t>j=0</w:t>
          </w:r>
          <w:r w:rsidR="00900F07">
            <w:t xml:space="preserve"> hast </w:t>
          </w:r>
          <w:r w:rsidRPr="00900F07">
            <w:rPr>
              <w:lang w:val="es-ES"/>
            </w:rPr>
            <w:t>9</w:t>
          </w:r>
          <w:r w:rsidR="00900F07">
            <w:t xml:space="preserve"> de </w:t>
          </w:r>
          <w:r w:rsidRPr="00900F07">
            <w:rPr>
              <w:lang w:val="es-ES"/>
            </w:rPr>
            <w:t>3</w:t>
          </w:r>
          <w:r w:rsidR="00900F07">
            <w:t xml:space="preserve"> en 3</w:t>
          </w:r>
        </w:p>
        <w:p w:rsidR="00760C2E" w:rsidRPr="00900F07" w:rsidRDefault="00900F07" w:rsidP="00760C2E">
          <w:pPr>
            <w:rPr>
              <w:lang w:val="es-ES"/>
            </w:rPr>
          </w:pPr>
          <w:r w:rsidRPr="00900F07">
            <w:rPr>
              <w:lang w:val="es-ES"/>
            </w:rPr>
            <w:t xml:space="preserve">      </w:t>
          </w:r>
          <w:r w:rsidR="00760C2E" w:rsidRPr="00900F07">
            <w:rPr>
              <w:lang w:val="es-ES"/>
            </w:rPr>
            <w:t xml:space="preserve">       </w:t>
          </w:r>
          <w:r w:rsidR="0058465E" w:rsidRPr="00900F07">
            <w:rPr>
              <w:lang w:val="es-ES"/>
            </w:rPr>
            <w:t>si</w:t>
          </w:r>
          <w:r w:rsidR="00760C2E" w:rsidRPr="00900F07">
            <w:rPr>
              <w:lang w:val="es-ES"/>
            </w:rPr>
            <w:t>(matriz_3x3(arr,i,i+3,j,j+3)</w:t>
          </w:r>
          <w:r>
            <w:t xml:space="preserve">equivale a </w:t>
          </w:r>
          <w:r w:rsidR="00760C2E" w:rsidRPr="00900F07">
            <w:rPr>
              <w:lang w:val="es-ES"/>
            </w:rPr>
            <w:t>0)</w:t>
          </w:r>
        </w:p>
        <w:p w:rsidR="00760C2E" w:rsidRDefault="00760C2E" w:rsidP="00760C2E">
          <w:r w:rsidRPr="00900F07">
            <w:rPr>
              <w:lang w:val="es-ES"/>
            </w:rPr>
            <w:t xml:space="preserve">                </w:t>
          </w:r>
          <w:r w:rsidR="00900F07" w:rsidRPr="00900F07">
            <w:rPr>
              <w:lang w:val="es-ES"/>
            </w:rPr>
            <w:t>ret</w:t>
          </w:r>
          <w:r w:rsidR="00900F07">
            <w:t>ornar</w:t>
          </w:r>
          <w:r w:rsidR="00900F07" w:rsidRPr="00900F07">
            <w:rPr>
              <w:lang w:val="es-ES"/>
            </w:rPr>
            <w:t xml:space="preserve"> 0</w:t>
          </w:r>
        </w:p>
        <w:p w:rsidR="00900F07" w:rsidRDefault="00900F07" w:rsidP="00760C2E">
          <w:r>
            <w:tab/>
            <w:t>fin si</w:t>
          </w:r>
        </w:p>
        <w:p w:rsidR="00900F07" w:rsidRPr="00900F07" w:rsidRDefault="00900F07" w:rsidP="00760C2E">
          <w:r>
            <w:t xml:space="preserve">         Fin para</w:t>
          </w:r>
        </w:p>
        <w:p w:rsidR="00760C2E" w:rsidRPr="00900F07" w:rsidRDefault="00760C2E" w:rsidP="00760C2E">
          <w:pPr>
            <w:rPr>
              <w:lang w:val="es-ES"/>
            </w:rPr>
          </w:pPr>
          <w:r w:rsidRPr="00900F07">
            <w:rPr>
              <w:lang w:val="es-ES"/>
            </w:rPr>
            <w:t xml:space="preserve">        </w:t>
          </w:r>
          <w:r w:rsidR="00900F07">
            <w:t>Fin para</w:t>
          </w:r>
        </w:p>
        <w:p w:rsidR="00760C2E" w:rsidRPr="000739FB" w:rsidRDefault="00900F07" w:rsidP="00760C2E">
          <w:pPr>
            <w:rPr>
              <w:lang w:val="en-US"/>
            </w:rPr>
          </w:pPr>
          <w:r w:rsidRPr="00900F07">
            <w:rPr>
              <w:lang w:val="es-ES"/>
            </w:rPr>
            <w:t xml:space="preserve">    </w:t>
          </w:r>
          <w:r w:rsidRPr="000739FB">
            <w:rPr>
              <w:lang w:val="en-US"/>
            </w:rPr>
            <w:t>Retornar 1</w:t>
          </w:r>
        </w:p>
        <w:p w:rsidR="00760C2E" w:rsidRPr="00760C2E" w:rsidRDefault="00900F07" w:rsidP="00760C2E">
          <w:pPr>
            <w:rPr>
              <w:lang w:val="en-US"/>
            </w:rPr>
          </w:pPr>
          <w:r w:rsidRPr="000739FB">
            <w:rPr>
              <w:lang w:val="en-US"/>
            </w:rPr>
            <w:t>Fin funcion</w:t>
          </w:r>
        </w:p>
        <w:p w:rsidR="00760C2E" w:rsidRPr="00760C2E" w:rsidRDefault="00760C2E" w:rsidP="00760C2E">
          <w:pPr>
            <w:rPr>
              <w:lang w:val="en-US"/>
            </w:rPr>
          </w:pPr>
        </w:p>
        <w:p w:rsidR="00760C2E" w:rsidRPr="00760C2E" w:rsidRDefault="00760C2E" w:rsidP="00760C2E">
          <w:pPr>
            <w:rPr>
              <w:lang w:val="en-US"/>
            </w:rPr>
          </w:pPr>
          <w:r w:rsidRPr="00760C2E">
            <w:rPr>
              <w:lang w:val="en-US"/>
            </w:rPr>
            <w:t>int matriz_3x3(int matriz[9][9],int limix,int limsx,int limiy,int limsy)</w:t>
          </w:r>
        </w:p>
        <w:p w:rsidR="00760C2E" w:rsidRPr="000739FB" w:rsidRDefault="00760C2E" w:rsidP="00760C2E">
          <w:pPr>
            <w:rPr>
              <w:lang w:val="es-ES"/>
            </w:rPr>
          </w:pPr>
          <w:r w:rsidRPr="000739FB">
            <w:rPr>
              <w:lang w:val="es-ES"/>
            </w:rPr>
            <w:t>{</w:t>
          </w:r>
        </w:p>
        <w:p w:rsidR="00760C2E" w:rsidRDefault="00760C2E" w:rsidP="00760C2E">
          <w:r w:rsidRPr="00C41047">
            <w:rPr>
              <w:lang w:val="es-ES"/>
            </w:rPr>
            <w:lastRenderedPageBreak/>
            <w:t xml:space="preserve">    </w:t>
          </w:r>
          <w:r w:rsidR="009F5D43" w:rsidRPr="00C41047">
            <w:rPr>
              <w:lang w:val="es-ES"/>
            </w:rPr>
            <w:t>Declarar</w:t>
          </w:r>
          <w:r w:rsidRPr="00C41047">
            <w:rPr>
              <w:lang w:val="es-ES"/>
            </w:rPr>
            <w:t xml:space="preserve"> i,j,</w:t>
          </w:r>
          <w:r w:rsidR="00C41047">
            <w:t xml:space="preserve"> </w:t>
          </w:r>
          <w:r w:rsidRPr="00C41047">
            <w:rPr>
              <w:lang w:val="es-ES"/>
            </w:rPr>
            <w:t>k,arrcopy[9];</w:t>
          </w:r>
        </w:p>
        <w:p w:rsidR="00C41047" w:rsidRPr="00C41047" w:rsidRDefault="00C41047" w:rsidP="00760C2E">
          <w:pPr>
            <w:rPr>
              <w:lang w:val="es-ES"/>
            </w:rPr>
          </w:pPr>
          <w:r>
            <w:t xml:space="preserve">     Inicializar k a 0</w:t>
          </w:r>
        </w:p>
        <w:p w:rsidR="00760C2E" w:rsidRPr="00760C2E" w:rsidRDefault="00760C2E" w:rsidP="00760C2E">
          <w:r w:rsidRPr="00C41047">
            <w:rPr>
              <w:lang w:val="es-ES"/>
            </w:rPr>
            <w:t xml:space="preserve">    </w:t>
          </w:r>
          <w:r w:rsidR="0058465E" w:rsidRPr="00C41047">
            <w:rPr>
              <w:lang w:val="es-ES"/>
            </w:rPr>
            <w:t>para</w:t>
          </w:r>
          <w:r w:rsidRPr="00C41047">
            <w:rPr>
              <w:lang w:val="es-ES"/>
            </w:rPr>
            <w:t xml:space="preserve"> i=limix </w:t>
          </w:r>
          <w:r w:rsidR="00C41047">
            <w:t xml:space="preserve">hasta </w:t>
          </w:r>
          <w:r w:rsidRPr="00C41047">
            <w:rPr>
              <w:lang w:val="es-ES"/>
            </w:rPr>
            <w:t>limsx</w:t>
          </w:r>
        </w:p>
        <w:p w:rsidR="00760C2E" w:rsidRPr="0058465E" w:rsidRDefault="00760C2E" w:rsidP="00760C2E">
          <w:pPr>
            <w:rPr>
              <w:lang w:val="es-ES"/>
            </w:rPr>
          </w:pPr>
          <w:r w:rsidRPr="0058465E">
            <w:rPr>
              <w:lang w:val="es-ES"/>
            </w:rPr>
            <w:t xml:space="preserve">        </w:t>
          </w:r>
          <w:r w:rsidR="0058465E" w:rsidRPr="0058465E">
            <w:rPr>
              <w:lang w:val="es-ES"/>
            </w:rPr>
            <w:t>para</w:t>
          </w:r>
          <w:r w:rsidR="00C41047">
            <w:t xml:space="preserve"> </w:t>
          </w:r>
          <w:r w:rsidRPr="0058465E">
            <w:rPr>
              <w:lang w:val="es-ES"/>
            </w:rPr>
            <w:t>j=limiy</w:t>
          </w:r>
          <w:r w:rsidR="00C41047">
            <w:t xml:space="preserve"> hasta </w:t>
          </w:r>
          <w:r w:rsidRPr="0058465E">
            <w:rPr>
              <w:lang w:val="es-ES"/>
            </w:rPr>
            <w:t>limsy</w:t>
          </w:r>
        </w:p>
        <w:p w:rsidR="00760C2E" w:rsidRPr="00760C2E" w:rsidRDefault="00C41047" w:rsidP="00760C2E">
          <w:pPr>
            <w:rPr>
              <w:lang w:val="en-US"/>
            </w:rPr>
          </w:pPr>
          <w:r w:rsidRPr="000739FB">
            <w:rPr>
              <w:lang w:val="es-ES"/>
            </w:rPr>
            <w:t xml:space="preserve">      </w:t>
          </w:r>
          <w:r w:rsidR="00760C2E" w:rsidRPr="000739FB">
            <w:rPr>
              <w:lang w:val="es-ES"/>
            </w:rPr>
            <w:t xml:space="preserve"> </w:t>
          </w:r>
          <w:r w:rsidRPr="000739FB">
            <w:rPr>
              <w:lang w:val="es-ES"/>
            </w:rPr>
            <w:t xml:space="preserve">        </w:t>
          </w:r>
          <w:r>
            <w:rPr>
              <w:lang w:val="en-US"/>
            </w:rPr>
            <w:t>arrcopy[k]=matriz[i][j]</w:t>
          </w:r>
        </w:p>
        <w:p w:rsidR="00760C2E" w:rsidRPr="005D1D94" w:rsidRDefault="00C41047" w:rsidP="00760C2E">
          <w:pPr>
            <w:rPr>
              <w:lang w:val="es-ES"/>
            </w:rPr>
          </w:pPr>
          <w:r w:rsidRPr="000739FB">
            <w:rPr>
              <w:lang w:val="en-US"/>
            </w:rPr>
            <w:t xml:space="preserve">           </w:t>
          </w:r>
          <w:r>
            <w:t>k incrementa en 1</w:t>
          </w:r>
        </w:p>
        <w:p w:rsidR="00760C2E" w:rsidRPr="005D1D94" w:rsidRDefault="00C41047" w:rsidP="00760C2E">
          <w:pPr>
            <w:rPr>
              <w:lang w:val="es-ES"/>
            </w:rPr>
          </w:pPr>
          <w:r w:rsidRPr="005D1D94">
            <w:rPr>
              <w:lang w:val="es-ES"/>
            </w:rPr>
            <w:t xml:space="preserve">        </w:t>
          </w:r>
          <w:r>
            <w:t>Fin para</w:t>
          </w:r>
        </w:p>
        <w:p w:rsidR="00760C2E" w:rsidRPr="005D1D94" w:rsidRDefault="00C41047" w:rsidP="00760C2E">
          <w:pPr>
            <w:rPr>
              <w:lang w:val="es-ES"/>
            </w:rPr>
          </w:pPr>
          <w:r w:rsidRPr="005D1D94">
            <w:rPr>
              <w:lang w:val="es-ES"/>
            </w:rPr>
            <w:t xml:space="preserve">    </w:t>
          </w:r>
          <w:r>
            <w:t>Fin para</w:t>
          </w:r>
        </w:p>
        <w:p w:rsidR="00760C2E" w:rsidRPr="005D1D94" w:rsidRDefault="00760C2E" w:rsidP="00760C2E">
          <w:pPr>
            <w:rPr>
              <w:lang w:val="es-ES"/>
            </w:rPr>
          </w:pPr>
          <w:r w:rsidRPr="005D1D94">
            <w:rPr>
              <w:lang w:val="es-ES"/>
            </w:rPr>
            <w:t xml:space="preserve">    </w:t>
          </w:r>
          <w:r w:rsidR="005D1D94" w:rsidRPr="005D1D94">
            <w:rPr>
              <w:lang w:val="es-ES"/>
            </w:rPr>
            <w:t>P</w:t>
          </w:r>
          <w:r w:rsidR="0058465E" w:rsidRPr="005D1D94">
            <w:rPr>
              <w:lang w:val="es-ES"/>
            </w:rPr>
            <w:t>ara</w:t>
          </w:r>
          <w:r w:rsidR="005D1D94">
            <w:t xml:space="preserve"> </w:t>
          </w:r>
          <w:r w:rsidRPr="005D1D94">
            <w:rPr>
              <w:lang w:val="es-ES"/>
            </w:rPr>
            <w:t>i=0</w:t>
          </w:r>
          <w:r w:rsidR="005D1D94">
            <w:t xml:space="preserve">hasta </w:t>
          </w:r>
          <w:r w:rsidRPr="005D1D94">
            <w:rPr>
              <w:lang w:val="es-ES"/>
            </w:rPr>
            <w:t xml:space="preserve">9   </w:t>
          </w:r>
        </w:p>
        <w:p w:rsidR="005D1D94" w:rsidRPr="000739FB" w:rsidRDefault="00760C2E" w:rsidP="00760C2E">
          <w:pPr>
            <w:rPr>
              <w:lang w:val="es-ES"/>
            </w:rPr>
          </w:pPr>
          <w:r w:rsidRPr="000739FB">
            <w:rPr>
              <w:lang w:val="es-ES"/>
            </w:rPr>
            <w:t xml:space="preserve">        </w:t>
          </w:r>
          <w:r w:rsidR="005D1D94" w:rsidRPr="000739FB">
            <w:rPr>
              <w:lang w:val="es-ES"/>
            </w:rPr>
            <w:t>P</w:t>
          </w:r>
          <w:r w:rsidR="0058465E" w:rsidRPr="000739FB">
            <w:rPr>
              <w:lang w:val="es-ES"/>
            </w:rPr>
            <w:t>ara</w:t>
          </w:r>
          <w:r w:rsidR="005D1D94" w:rsidRPr="000739FB">
            <w:rPr>
              <w:lang w:val="es-ES"/>
            </w:rPr>
            <w:t xml:space="preserve"> </w:t>
          </w:r>
          <w:r w:rsidRPr="000739FB">
            <w:rPr>
              <w:lang w:val="es-ES"/>
            </w:rPr>
            <w:t>j=i+1</w:t>
          </w:r>
          <w:r w:rsidR="005D1D94" w:rsidRPr="000739FB">
            <w:rPr>
              <w:lang w:val="es-ES"/>
            </w:rPr>
            <w:t xml:space="preserve">hasta </w:t>
          </w:r>
          <w:r w:rsidRPr="000739FB">
            <w:rPr>
              <w:lang w:val="es-ES"/>
            </w:rPr>
            <w:t>9</w:t>
          </w:r>
          <w:r w:rsidR="005D1D94" w:rsidRPr="000739FB">
            <w:rPr>
              <w:lang w:val="es-ES"/>
            </w:rPr>
            <w:t xml:space="preserve"> </w:t>
          </w:r>
        </w:p>
        <w:p w:rsidR="00760C2E" w:rsidRPr="005D1D94" w:rsidRDefault="00760C2E" w:rsidP="00760C2E">
          <w:pPr>
            <w:rPr>
              <w:lang w:val="es-ES"/>
            </w:rPr>
          </w:pPr>
          <w:r w:rsidRPr="005D1D94">
            <w:rPr>
              <w:lang w:val="es-ES"/>
            </w:rPr>
            <w:t xml:space="preserve">            </w:t>
          </w:r>
          <w:r w:rsidR="0058465E" w:rsidRPr="005D1D94">
            <w:rPr>
              <w:lang w:val="es-ES"/>
            </w:rPr>
            <w:t>si</w:t>
          </w:r>
          <w:r w:rsidRPr="005D1D94">
            <w:rPr>
              <w:lang w:val="es-ES"/>
            </w:rPr>
            <w:t>(arrcopy[i]==arrcopy[j]&amp;&amp;arrcopy[j]</w:t>
          </w:r>
          <w:r w:rsidR="005D1D94">
            <w:t xml:space="preserve"> es diferente de </w:t>
          </w:r>
          <w:r w:rsidRPr="005D1D94">
            <w:rPr>
              <w:lang w:val="es-ES"/>
            </w:rPr>
            <w:t>0)</w:t>
          </w:r>
        </w:p>
        <w:p w:rsidR="00760C2E" w:rsidRDefault="00760C2E" w:rsidP="00760C2E">
          <w:r w:rsidRPr="005D1D94">
            <w:rPr>
              <w:lang w:val="es-ES"/>
            </w:rPr>
            <w:t xml:space="preserve">                </w:t>
          </w:r>
          <w:r w:rsidR="005D1D94" w:rsidRPr="000739FB">
            <w:rPr>
              <w:lang w:val="es-ES"/>
            </w:rPr>
            <w:t>ret</w:t>
          </w:r>
          <w:r w:rsidR="005D1D94">
            <w:t>ornar</w:t>
          </w:r>
          <w:r w:rsidR="005D1D94" w:rsidRPr="000739FB">
            <w:rPr>
              <w:lang w:val="es-ES"/>
            </w:rPr>
            <w:t xml:space="preserve"> 0</w:t>
          </w:r>
        </w:p>
        <w:p w:rsidR="00760C2E" w:rsidRDefault="005D1D94" w:rsidP="00760C2E">
          <w:r>
            <w:tab/>
            <w:t>fin si</w:t>
          </w:r>
        </w:p>
        <w:p w:rsidR="005D1D94" w:rsidRDefault="005D1D94" w:rsidP="005D1D94">
          <w:r>
            <w:tab/>
            <w:t>fin para</w:t>
          </w:r>
        </w:p>
        <w:p w:rsidR="005D1D94" w:rsidRPr="005D1D94" w:rsidRDefault="005D1D94" w:rsidP="005D1D94">
          <w:r>
            <w:t xml:space="preserve">     fin para</w:t>
          </w:r>
        </w:p>
        <w:p w:rsidR="00760C2E" w:rsidRPr="005D1D94" w:rsidRDefault="00760C2E" w:rsidP="00760C2E">
          <w:pPr>
            <w:rPr>
              <w:lang w:val="es-ES"/>
            </w:rPr>
          </w:pPr>
        </w:p>
        <w:p w:rsidR="00760C2E" w:rsidRPr="005D1D94" w:rsidRDefault="00760C2E" w:rsidP="00760C2E">
          <w:pPr>
            <w:rPr>
              <w:lang w:val="es-ES"/>
            </w:rPr>
          </w:pPr>
          <w:r w:rsidRPr="005D1D94">
            <w:rPr>
              <w:lang w:val="es-ES"/>
            </w:rPr>
            <w:t xml:space="preserve">    ret</w:t>
          </w:r>
          <w:r w:rsidR="005D1D94">
            <w:t>ornar</w:t>
          </w:r>
          <w:r w:rsidRPr="005D1D94">
            <w:rPr>
              <w:lang w:val="es-ES"/>
            </w:rPr>
            <w:t xml:space="preserve"> 1</w:t>
          </w:r>
        </w:p>
        <w:p w:rsidR="00E819DC" w:rsidRPr="005D1D94" w:rsidRDefault="005D1D94" w:rsidP="00760C2E">
          <w:pPr>
            <w:rPr>
              <w:lang w:val="en-US"/>
            </w:rPr>
          </w:pPr>
          <w:r>
            <w:t>fin funcion</w:t>
          </w:r>
        </w:p>
        <w:p w:rsidR="00E819DC" w:rsidRPr="005D1D94" w:rsidRDefault="00E819DC" w:rsidP="00E819DC">
          <w:pPr>
            <w:rPr>
              <w:lang w:val="en-US"/>
            </w:rPr>
          </w:pPr>
        </w:p>
        <w:p w:rsidR="00E819DC" w:rsidRPr="005D1D94" w:rsidRDefault="00E819DC" w:rsidP="00E819DC">
          <w:pPr>
            <w:rPr>
              <w:lang w:val="en-US"/>
            </w:rPr>
          </w:pPr>
        </w:p>
        <w:p w:rsidR="00D36857" w:rsidRDefault="006765C2" w:rsidP="00E819DC"/>
      </w:sdtContent>
    </w:sdt>
    <w:p w:rsidR="00D36857" w:rsidRDefault="00D36857">
      <w:r>
        <w:br w:type="page"/>
      </w:r>
    </w:p>
    <w:p w:rsidR="00EF48AA" w:rsidRDefault="00D36857" w:rsidP="00D36857">
      <w:pPr>
        <w:pStyle w:val="Heading1"/>
      </w:pPr>
      <w:bookmarkStart w:id="3" w:name="_Toc357721636"/>
      <w:r>
        <w:lastRenderedPageBreak/>
        <w:t>Código Fuente</w:t>
      </w:r>
      <w:bookmarkEnd w:id="3"/>
    </w:p>
    <w:sdt>
      <w:sdtPr>
        <w:alias w:val="Código Fuente"/>
        <w:tag w:val="Código Fuente"/>
        <w:id w:val="1203750604"/>
        <w:placeholder>
          <w:docPart w:val="E1009F0AF5E7475AA2479A039347D044"/>
        </w:placeholder>
      </w:sdtPr>
      <w:sdtEndPr/>
      <w:sdtContent>
        <w:p w:rsidR="000739FB" w:rsidRPr="000739FB" w:rsidRDefault="000739FB" w:rsidP="000739FB">
          <w:r w:rsidRPr="000739FB">
            <w:t>//Codigo en bitBucket:  bitbucket.org/eduardoveras94/proyectos-isc-105</w:t>
          </w:r>
        </w:p>
        <w:p w:rsidR="000739FB" w:rsidRPr="000739FB" w:rsidRDefault="000739FB" w:rsidP="000739FB">
          <w:r w:rsidRPr="000739FB">
            <w:t>//Este codigo fue desarrollado por Eduardo Veras y Ernesto Rodriguez</w:t>
          </w:r>
        </w:p>
        <w:p w:rsidR="000739FB" w:rsidRPr="000739FB" w:rsidRDefault="000739FB" w:rsidP="000739FB">
          <w:r w:rsidRPr="000739FB">
            <w:t>//Matriculas 2012-0844 y 2012-0201</w:t>
          </w:r>
        </w:p>
        <w:p w:rsidR="000739FB" w:rsidRPr="000739FB" w:rsidRDefault="000739FB" w:rsidP="000739FB"/>
        <w:p w:rsidR="000739FB" w:rsidRPr="000739FB" w:rsidRDefault="000739FB" w:rsidP="000739FB">
          <w:r w:rsidRPr="000739FB">
            <w:t>//inclusion de librerias para el manejo de colores y del tiempo</w:t>
          </w:r>
        </w:p>
        <w:p w:rsidR="000739FB" w:rsidRPr="000739FB" w:rsidRDefault="000739FB" w:rsidP="000739FB">
          <w:pPr>
            <w:rPr>
              <w:lang w:val="en-US"/>
            </w:rPr>
          </w:pPr>
          <w:r w:rsidRPr="000739FB">
            <w:rPr>
              <w:lang w:val="en-US"/>
            </w:rPr>
            <w:t>#include &lt;stdlib.h&gt;</w:t>
          </w:r>
        </w:p>
        <w:p w:rsidR="000739FB" w:rsidRPr="000739FB" w:rsidRDefault="000739FB" w:rsidP="000739FB">
          <w:pPr>
            <w:rPr>
              <w:lang w:val="en-US"/>
            </w:rPr>
          </w:pPr>
          <w:r w:rsidRPr="000739FB">
            <w:rPr>
              <w:lang w:val="en-US"/>
            </w:rPr>
            <w:t>#include &lt;stdio.h&gt;</w:t>
          </w:r>
        </w:p>
        <w:p w:rsidR="000739FB" w:rsidRPr="000739FB" w:rsidRDefault="000739FB" w:rsidP="000739FB">
          <w:pPr>
            <w:rPr>
              <w:lang w:val="en-US"/>
            </w:rPr>
          </w:pPr>
          <w:r w:rsidRPr="000739FB">
            <w:rPr>
              <w:lang w:val="en-US"/>
            </w:rPr>
            <w:t>#include &lt;conio.c&gt;</w:t>
          </w:r>
        </w:p>
        <w:p w:rsidR="000739FB" w:rsidRPr="000739FB" w:rsidRDefault="000739FB" w:rsidP="000739FB">
          <w:pPr>
            <w:rPr>
              <w:lang w:val="en-US"/>
            </w:rPr>
          </w:pPr>
          <w:r w:rsidRPr="000739FB">
            <w:rPr>
              <w:lang w:val="en-US"/>
            </w:rPr>
            <w:t>#include &lt;time.h&gt;</w:t>
          </w:r>
        </w:p>
        <w:p w:rsidR="000739FB" w:rsidRPr="000739FB" w:rsidRDefault="000739FB" w:rsidP="000739FB">
          <w:pPr>
            <w:rPr>
              <w:lang w:val="en-US"/>
            </w:rPr>
          </w:pPr>
          <w:r w:rsidRPr="000739FB">
            <w:rPr>
              <w:lang w:val="en-US"/>
            </w:rPr>
            <w:t>#include &lt;windows.h&gt;</w:t>
          </w:r>
        </w:p>
        <w:p w:rsidR="000739FB" w:rsidRPr="000739FB" w:rsidRDefault="000739FB" w:rsidP="000739FB">
          <w:pPr>
            <w:rPr>
              <w:lang w:val="en-US"/>
            </w:rPr>
          </w:pPr>
          <w:r w:rsidRPr="000739FB">
            <w:rPr>
              <w:lang w:val="en-US"/>
            </w:rPr>
            <w:t>#include &lt;string.h&gt;</w:t>
          </w:r>
        </w:p>
        <w:p w:rsidR="000739FB" w:rsidRPr="000739FB" w:rsidRDefault="000739FB" w:rsidP="000739FB">
          <w:r w:rsidRPr="000739FB">
            <w:t>//Declaracion de funciones</w:t>
          </w:r>
        </w:p>
        <w:p w:rsidR="000739FB" w:rsidRPr="000739FB" w:rsidRDefault="000739FB" w:rsidP="000739FB">
          <w:r w:rsidRPr="000739FB">
            <w:t>int comprobarfila(int arr[9][9], int fila);</w:t>
          </w:r>
        </w:p>
        <w:p w:rsidR="000739FB" w:rsidRPr="000739FB" w:rsidRDefault="000739FB" w:rsidP="000739FB">
          <w:pPr>
            <w:rPr>
              <w:lang w:val="en-US"/>
            </w:rPr>
          </w:pPr>
          <w:r w:rsidRPr="000739FB">
            <w:rPr>
              <w:lang w:val="en-US"/>
            </w:rPr>
            <w:t>int comprobarcolumna(int arr[9][9], int columna);</w:t>
          </w:r>
        </w:p>
        <w:p w:rsidR="000739FB" w:rsidRPr="000739FB" w:rsidRDefault="000739FB" w:rsidP="000739FB">
          <w:pPr>
            <w:rPr>
              <w:lang w:val="en-US"/>
            </w:rPr>
          </w:pPr>
          <w:r w:rsidRPr="000739FB">
            <w:rPr>
              <w:lang w:val="en-US"/>
            </w:rPr>
            <w:t>int comprobarcuadro(int arr[9][9]);</w:t>
          </w:r>
        </w:p>
        <w:p w:rsidR="000739FB" w:rsidRPr="000739FB" w:rsidRDefault="000739FB" w:rsidP="000739FB">
          <w:pPr>
            <w:rPr>
              <w:lang w:val="en-US"/>
            </w:rPr>
          </w:pPr>
          <w:r w:rsidRPr="000739FB">
            <w:rPr>
              <w:lang w:val="en-US"/>
            </w:rPr>
            <w:t>int sudoku(int arr[9][9]);</w:t>
          </w:r>
        </w:p>
        <w:p w:rsidR="000739FB" w:rsidRPr="000739FB" w:rsidRDefault="000739FB" w:rsidP="000739FB">
          <w:pPr>
            <w:rPr>
              <w:lang w:val="en-US"/>
            </w:rPr>
          </w:pPr>
          <w:r w:rsidRPr="000739FB">
            <w:rPr>
              <w:lang w:val="en-US"/>
            </w:rPr>
            <w:t>int bactracking(int matriz[9][9],int posicion);</w:t>
          </w:r>
        </w:p>
        <w:p w:rsidR="000739FB" w:rsidRPr="000739FB" w:rsidRDefault="000739FB" w:rsidP="000739FB">
          <w:pPr>
            <w:rPr>
              <w:lang w:val="en-US"/>
            </w:rPr>
          </w:pPr>
          <w:r w:rsidRPr="000739FB">
            <w:rPr>
              <w:lang w:val="en-US"/>
            </w:rPr>
            <w:t>int matriz_3x3(int matriz[9][9],int limix,int limsx,int limiy,int limsy);</w:t>
          </w:r>
        </w:p>
        <w:p w:rsidR="000739FB" w:rsidRPr="000739FB" w:rsidRDefault="000739FB" w:rsidP="000739FB">
          <w:r w:rsidRPr="000739FB">
            <w:t>void mostrar(int matriz[9][9]);</w:t>
          </w:r>
        </w:p>
        <w:p w:rsidR="000739FB" w:rsidRPr="000739FB" w:rsidRDefault="000739FB" w:rsidP="000739FB">
          <w:r w:rsidRPr="000739FB">
            <w:t>char opcion=1;</w:t>
          </w:r>
        </w:p>
        <w:p w:rsidR="000739FB" w:rsidRPr="000739FB" w:rsidRDefault="000739FB" w:rsidP="000739FB">
          <w:r w:rsidRPr="000739FB">
            <w:t>//Estructura para los datos del usuario</w:t>
          </w:r>
        </w:p>
        <w:p w:rsidR="000739FB" w:rsidRPr="000739FB" w:rsidRDefault="000739FB" w:rsidP="000739FB">
          <w:r w:rsidRPr="000739FB">
            <w:t>struct datos</w:t>
          </w:r>
        </w:p>
        <w:p w:rsidR="000739FB" w:rsidRPr="000739FB" w:rsidRDefault="000739FB" w:rsidP="000739FB">
          <w:r w:rsidRPr="000739FB">
            <w:t>{</w:t>
          </w:r>
        </w:p>
        <w:p w:rsidR="000739FB" w:rsidRPr="000739FB" w:rsidRDefault="000739FB" w:rsidP="000739FB">
          <w:r w:rsidRPr="000739FB">
            <w:t xml:space="preserve">    char nombre[30];</w:t>
          </w:r>
        </w:p>
        <w:p w:rsidR="000739FB" w:rsidRPr="000739FB" w:rsidRDefault="000739FB" w:rsidP="000739FB">
          <w:r w:rsidRPr="000739FB">
            <w:t xml:space="preserve">    char apellido[30];</w:t>
          </w:r>
        </w:p>
        <w:p w:rsidR="000739FB" w:rsidRPr="000739FB" w:rsidRDefault="000739FB" w:rsidP="000739FB">
          <w:pPr>
            <w:rPr>
              <w:lang w:val="en-US"/>
            </w:rPr>
          </w:pPr>
          <w:r w:rsidRPr="000739FB">
            <w:t xml:space="preserve">    </w:t>
          </w:r>
          <w:r w:rsidRPr="000739FB">
            <w:rPr>
              <w:lang w:val="en-US"/>
            </w:rPr>
            <w:t>int num;</w:t>
          </w:r>
        </w:p>
        <w:p w:rsidR="000739FB" w:rsidRPr="000739FB" w:rsidRDefault="000739FB" w:rsidP="000739FB">
          <w:pPr>
            <w:rPr>
              <w:lang w:val="en-US"/>
            </w:rPr>
          </w:pPr>
          <w:r w:rsidRPr="000739FB">
            <w:rPr>
              <w:lang w:val="en-US"/>
            </w:rPr>
            <w:t xml:space="preserve">    int destreza;</w:t>
          </w:r>
        </w:p>
        <w:p w:rsidR="000739FB" w:rsidRPr="000739FB" w:rsidRDefault="000739FB" w:rsidP="000739FB">
          <w:pPr>
            <w:rPr>
              <w:lang w:val="en-US"/>
            </w:rPr>
          </w:pPr>
          <w:r w:rsidRPr="000739FB">
            <w:rPr>
              <w:lang w:val="en-US"/>
            </w:rPr>
            <w:t>} ;</w:t>
          </w:r>
        </w:p>
        <w:p w:rsidR="000739FB" w:rsidRPr="000739FB" w:rsidRDefault="000739FB" w:rsidP="000739FB">
          <w:pPr>
            <w:rPr>
              <w:lang w:val="en-US"/>
            </w:rPr>
          </w:pPr>
        </w:p>
        <w:p w:rsidR="000739FB" w:rsidRPr="000739FB" w:rsidRDefault="000739FB" w:rsidP="000739FB">
          <w:pPr>
            <w:rPr>
              <w:lang w:val="en-US"/>
            </w:rPr>
          </w:pPr>
          <w:r w:rsidRPr="000739FB">
            <w:rPr>
              <w:lang w:val="en-US"/>
            </w:rPr>
            <w:t>typedef struct datos Datos;</w:t>
          </w:r>
        </w:p>
        <w:p w:rsidR="000739FB" w:rsidRPr="000739FB" w:rsidRDefault="000739FB" w:rsidP="000739FB">
          <w:pPr>
            <w:rPr>
              <w:lang w:val="en-US"/>
            </w:rPr>
          </w:pPr>
        </w:p>
        <w:p w:rsidR="000739FB" w:rsidRPr="000739FB" w:rsidRDefault="000739FB" w:rsidP="000739FB">
          <w:pPr>
            <w:rPr>
              <w:lang w:val="en-US"/>
            </w:rPr>
          </w:pPr>
          <w:r w:rsidRPr="000739FB">
            <w:rPr>
              <w:lang w:val="en-US"/>
            </w:rPr>
            <w:t>int main()</w:t>
          </w:r>
        </w:p>
        <w:p w:rsidR="000739FB" w:rsidRPr="000739FB" w:rsidRDefault="000739FB" w:rsidP="000739FB">
          <w:pPr>
            <w:rPr>
              <w:lang w:val="en-US"/>
            </w:rPr>
          </w:pPr>
          <w:r w:rsidRPr="000739FB">
            <w:rPr>
              <w:lang w:val="en-US"/>
            </w:rPr>
            <w:t>{</w:t>
          </w:r>
        </w:p>
        <w:p w:rsidR="000739FB" w:rsidRPr="000739FB" w:rsidRDefault="000739FB" w:rsidP="000739FB">
          <w:pPr>
            <w:rPr>
              <w:lang w:val="en-US"/>
            </w:rPr>
          </w:pPr>
          <w:r w:rsidRPr="000739FB">
            <w:rPr>
              <w:lang w:val="en-US"/>
            </w:rPr>
            <w:t xml:space="preserve">    system("color 4e");</w:t>
          </w:r>
        </w:p>
        <w:p w:rsidR="000739FB" w:rsidRPr="000739FB" w:rsidRDefault="000739FB" w:rsidP="000739FB">
          <w:r w:rsidRPr="000739FB">
            <w:rPr>
              <w:lang w:val="en-US"/>
            </w:rPr>
            <w:t xml:space="preserve">    </w:t>
          </w:r>
          <w:r w:rsidRPr="000739FB">
            <w:t>Datos datnombre;</w:t>
          </w:r>
        </w:p>
        <w:p w:rsidR="000739FB" w:rsidRPr="000739FB" w:rsidRDefault="000739FB" w:rsidP="000739FB">
          <w:r w:rsidRPr="000739FB">
            <w:t xml:space="preserve">    int i,j,aceptado=1;</w:t>
          </w:r>
        </w:p>
        <w:p w:rsidR="000739FB" w:rsidRPr="000739FB" w:rsidRDefault="000739FB" w:rsidP="000739FB">
          <w:r w:rsidRPr="000739FB">
            <w:t xml:space="preserve">    char filas[9],contador=0;</w:t>
          </w:r>
        </w:p>
        <w:p w:rsidR="000739FB" w:rsidRPr="000739FB" w:rsidRDefault="000739FB" w:rsidP="000739FB">
          <w:r w:rsidRPr="000739FB">
            <w:t xml:space="preserve">    int matriz[9][9];</w:t>
          </w:r>
        </w:p>
        <w:p w:rsidR="000739FB" w:rsidRPr="000739FB" w:rsidRDefault="000739FB" w:rsidP="000739FB">
          <w:r w:rsidRPr="000739FB">
            <w:t>//Pantalla de bienvenida</w:t>
          </w:r>
        </w:p>
        <w:p w:rsidR="000739FB" w:rsidRPr="000739FB" w:rsidRDefault="000739FB" w:rsidP="000739FB">
          <w:r w:rsidRPr="000739FB">
            <w:t xml:space="preserve">    printf("\n\n");</w:t>
          </w:r>
        </w:p>
        <w:p w:rsidR="000739FB" w:rsidRPr="000739FB" w:rsidRDefault="000739FB" w:rsidP="000739FB">
          <w:r w:rsidRPr="000739FB">
            <w:t xml:space="preserve">    printf("                             .___           __             ._.\n");</w:t>
          </w:r>
        </w:p>
        <w:p w:rsidR="000739FB" w:rsidRPr="000739FB" w:rsidRDefault="000739FB" w:rsidP="000739FB">
          <w:r w:rsidRPr="000739FB">
            <w:t xml:space="preserve">    printf("          ______  __ __    __| _/   ____   |  | __  __ __  | |\n");</w:t>
          </w:r>
        </w:p>
        <w:p w:rsidR="000739FB" w:rsidRPr="000739FB" w:rsidRDefault="000739FB" w:rsidP="000739FB">
          <w:r w:rsidRPr="000739FB">
            <w:t xml:space="preserve">    printf("         /  ___/ |  |  \\  / __ |   /  _ \\  |  |/ / |  |  \\ | |\n");</w:t>
          </w:r>
        </w:p>
        <w:p w:rsidR="000739FB" w:rsidRPr="000739FB" w:rsidRDefault="000739FB" w:rsidP="000739FB">
          <w:r w:rsidRPr="000739FB">
            <w:t xml:space="preserve">    printf("         \\___ \\  |  |  / / /_/ |  (  &lt;_&gt; ) |    &lt;  |  |  /  \\|\n");</w:t>
          </w:r>
        </w:p>
        <w:p w:rsidR="000739FB" w:rsidRPr="000739FB" w:rsidRDefault="000739FB" w:rsidP="000739FB">
          <w:r w:rsidRPr="000739FB">
            <w:t xml:space="preserve">    printf("        /____  &gt; |____/  \\____ |   \\____/  |__|_ \\ |____/   __\n");</w:t>
          </w:r>
        </w:p>
        <w:p w:rsidR="000739FB" w:rsidRPr="000739FB" w:rsidRDefault="000739FB" w:rsidP="000739FB">
          <w:r w:rsidRPr="000739FB">
            <w:t xml:space="preserve">    printf("             \\/               \\/                \\/          \\/\n");</w:t>
          </w:r>
        </w:p>
        <w:p w:rsidR="000739FB" w:rsidRPr="000739FB" w:rsidRDefault="000739FB" w:rsidP="000739FB"/>
        <w:p w:rsidR="000739FB" w:rsidRPr="000739FB" w:rsidRDefault="000739FB" w:rsidP="000739FB"/>
        <w:p w:rsidR="000739FB" w:rsidRPr="000739FB" w:rsidRDefault="000739FB" w:rsidP="000739FB">
          <w:r w:rsidRPr="000739FB">
            <w:t xml:space="preserve">    printf("\n\n\n\n\t\t  BUSCADOR SOLUCION FACTIBLE-SUDOKU");</w:t>
          </w:r>
        </w:p>
        <w:p w:rsidR="000739FB" w:rsidRPr="000739FB" w:rsidRDefault="000739FB" w:rsidP="000739FB">
          <w:r w:rsidRPr="000739FB">
            <w:t xml:space="preserve">    printf("\n\t\t      Presione cualquier letra");</w:t>
          </w:r>
        </w:p>
        <w:p w:rsidR="000739FB" w:rsidRPr="000739FB" w:rsidRDefault="000739FB" w:rsidP="000739FB">
          <w:r w:rsidRPr="000739FB">
            <w:t xml:space="preserve">    getch();</w:t>
          </w:r>
        </w:p>
        <w:p w:rsidR="000739FB" w:rsidRPr="000739FB" w:rsidRDefault="000739FB" w:rsidP="000739FB">
          <w:r w:rsidRPr="000739FB">
            <w:t xml:space="preserve">    system("CLS");</w:t>
          </w:r>
        </w:p>
        <w:p w:rsidR="000739FB" w:rsidRPr="000739FB" w:rsidRDefault="000739FB" w:rsidP="000739FB"/>
        <w:p w:rsidR="000739FB" w:rsidRPr="000739FB" w:rsidRDefault="000739FB" w:rsidP="000739FB">
          <w:r w:rsidRPr="000739FB">
            <w:t xml:space="preserve">    //imprime instrucciones para el sudoku</w:t>
          </w:r>
        </w:p>
        <w:p w:rsidR="000739FB" w:rsidRPr="000739FB" w:rsidRDefault="000739FB" w:rsidP="000739FB">
          <w:r w:rsidRPr="000739FB">
            <w:t xml:space="preserve">    printf("\n\n\n\t\tINSTRUCCIONES DEL SUDOKU\n\n");</w:t>
          </w:r>
        </w:p>
        <w:p w:rsidR="000739FB" w:rsidRPr="000739FB" w:rsidRDefault="000739FB" w:rsidP="000739FB">
          <w:r w:rsidRPr="000739FB">
            <w:t xml:space="preserve">    printf("\t1.Tienes que completar todas las casillas existentes, teniendo en \n\tcuenta que no pueden coincidir 2 numeros iguales en la misma fila, \n\tcolumna o cuadro.\n\n");</w:t>
          </w:r>
        </w:p>
        <w:p w:rsidR="000739FB" w:rsidRPr="000739FB" w:rsidRDefault="000739FB" w:rsidP="000739FB">
          <w:r w:rsidRPr="000739FB">
            <w:lastRenderedPageBreak/>
            <w:t xml:space="preserve">    printf("\t2.Tan solo puedes rellenar numeros del 1 al 9 (inclusive).\n\n");</w:t>
          </w:r>
        </w:p>
        <w:p w:rsidR="000739FB" w:rsidRPr="000739FB" w:rsidRDefault="000739FB" w:rsidP="000739FB">
          <w:r w:rsidRPr="000739FB">
            <w:t xml:space="preserve">    printf("\t3.El sudoku esta terminado cuando el cuadro esta completo sin \n\tningun valor vacio");</w:t>
          </w:r>
        </w:p>
        <w:p w:rsidR="000739FB" w:rsidRPr="000739FB" w:rsidRDefault="000739FB" w:rsidP="000739FB">
          <w:r w:rsidRPr="000739FB">
            <w:t xml:space="preserve">    getch();</w:t>
          </w:r>
        </w:p>
        <w:p w:rsidR="000739FB" w:rsidRPr="000739FB" w:rsidRDefault="000739FB" w:rsidP="000739FB">
          <w:r w:rsidRPr="000739FB">
            <w:t xml:space="preserve">    system("CLS");</w:t>
          </w:r>
        </w:p>
        <w:p w:rsidR="000739FB" w:rsidRPr="000739FB" w:rsidRDefault="000739FB" w:rsidP="000739FB"/>
        <w:p w:rsidR="000739FB" w:rsidRPr="000739FB" w:rsidRDefault="000739FB" w:rsidP="000739FB"/>
        <w:p w:rsidR="000739FB" w:rsidRPr="000739FB" w:rsidRDefault="000739FB" w:rsidP="000739FB"/>
        <w:p w:rsidR="000739FB" w:rsidRPr="000739FB" w:rsidRDefault="000739FB" w:rsidP="000739FB"/>
        <w:p w:rsidR="000739FB" w:rsidRPr="000739FB" w:rsidRDefault="000739FB" w:rsidP="000739FB"/>
        <w:p w:rsidR="000739FB" w:rsidRPr="000739FB" w:rsidRDefault="000739FB" w:rsidP="000739FB"/>
        <w:p w:rsidR="000739FB" w:rsidRPr="000739FB" w:rsidRDefault="000739FB" w:rsidP="000739FB"/>
        <w:p w:rsidR="000739FB" w:rsidRPr="000739FB" w:rsidRDefault="000739FB" w:rsidP="000739FB"/>
        <w:p w:rsidR="000739FB" w:rsidRPr="000739FB" w:rsidRDefault="000739FB" w:rsidP="000739FB">
          <w:r w:rsidRPr="000739FB">
            <w:t xml:space="preserve">    printf("\n\n\tDigite su nombre y apellido: ");</w:t>
          </w:r>
        </w:p>
        <w:p w:rsidR="000739FB" w:rsidRPr="000739FB" w:rsidRDefault="000739FB" w:rsidP="000739FB">
          <w:r w:rsidRPr="000739FB">
            <w:t xml:space="preserve">    scanf(" %s %s",&amp;datnombre.nombre,&amp;datnombre.apellido);</w:t>
          </w:r>
        </w:p>
        <w:p w:rsidR="000739FB" w:rsidRPr="000739FB" w:rsidRDefault="000739FB" w:rsidP="000739FB">
          <w:r w:rsidRPr="000739FB">
            <w:t xml:space="preserve">    system("CLS");</w:t>
          </w:r>
        </w:p>
        <w:p w:rsidR="000739FB" w:rsidRPr="000739FB" w:rsidRDefault="000739FB" w:rsidP="000739FB">
          <w:r w:rsidRPr="000739FB">
            <w:t xml:space="preserve">    printf("\n\n\tEspecifique su nivel de destreza en SUDOKU \n\t\t0: Principiante \n\t\t1: Intermedio \n\t\t2: Experto\n\t\t");</w:t>
          </w:r>
        </w:p>
        <w:p w:rsidR="000739FB" w:rsidRPr="000739FB" w:rsidRDefault="000739FB" w:rsidP="000739FB">
          <w:r w:rsidRPr="000739FB">
            <w:t xml:space="preserve">    datnombre.destreza=getch()-'0';</w:t>
          </w:r>
        </w:p>
        <w:p w:rsidR="000739FB" w:rsidRPr="000739FB" w:rsidRDefault="000739FB" w:rsidP="000739FB">
          <w:r w:rsidRPr="000739FB">
            <w:t xml:space="preserve">    while(datnombre.destreza!=0&amp;&amp;datnombre.destreza!=1&amp;&amp;datnombre.destreza!=2)</w:t>
          </w:r>
        </w:p>
        <w:p w:rsidR="000739FB" w:rsidRPr="000739FB" w:rsidRDefault="000739FB" w:rsidP="000739FB">
          <w:r w:rsidRPr="000739FB">
            <w:t xml:space="preserve">    {</w:t>
          </w:r>
        </w:p>
        <w:p w:rsidR="000739FB" w:rsidRPr="000739FB" w:rsidRDefault="000739FB" w:rsidP="000739FB">
          <w:r w:rsidRPr="000739FB">
            <w:t xml:space="preserve">        printf("\nDigite una opcion valida:");</w:t>
          </w:r>
        </w:p>
        <w:p w:rsidR="000739FB" w:rsidRPr="000739FB" w:rsidRDefault="000739FB" w:rsidP="000739FB">
          <w:r w:rsidRPr="000739FB">
            <w:t xml:space="preserve">        datnombre.destreza=getch()-'0';</w:t>
          </w:r>
        </w:p>
        <w:p w:rsidR="000739FB" w:rsidRPr="000739FB" w:rsidRDefault="000739FB" w:rsidP="000739FB">
          <w:r w:rsidRPr="000739FB">
            <w:t xml:space="preserve">    }</w:t>
          </w:r>
        </w:p>
        <w:p w:rsidR="000739FB" w:rsidRPr="000739FB" w:rsidRDefault="000739FB" w:rsidP="000739FB">
          <w:r w:rsidRPr="000739FB">
            <w:t xml:space="preserve">    system("CLS");</w:t>
          </w:r>
        </w:p>
        <w:p w:rsidR="000739FB" w:rsidRPr="000739FB" w:rsidRDefault="000739FB" w:rsidP="000739FB">
          <w:r w:rsidRPr="000739FB">
            <w:t>//Introduccion de los datos del sudoku</w:t>
          </w:r>
        </w:p>
        <w:p w:rsidR="000739FB" w:rsidRPr="000739FB" w:rsidRDefault="000739FB" w:rsidP="000739FB">
          <w:r w:rsidRPr="000739FB">
            <w:t>//para proceder a su verificacion</w:t>
          </w:r>
        </w:p>
        <w:p w:rsidR="000739FB" w:rsidRPr="000739FB" w:rsidRDefault="000739FB" w:rsidP="000739FB"/>
        <w:p w:rsidR="000739FB" w:rsidRPr="000739FB" w:rsidRDefault="000739FB" w:rsidP="000739FB">
          <w:r w:rsidRPr="000739FB">
            <w:t xml:space="preserve">    while(aceptado==1)</w:t>
          </w:r>
        </w:p>
        <w:p w:rsidR="000739FB" w:rsidRPr="000739FB" w:rsidRDefault="000739FB" w:rsidP="000739FB">
          <w:r w:rsidRPr="000739FB">
            <w:t xml:space="preserve">    {</w:t>
          </w:r>
        </w:p>
        <w:p w:rsidR="000739FB" w:rsidRPr="000739FB" w:rsidRDefault="000739FB" w:rsidP="000739FB">
          <w:r w:rsidRPr="000739FB">
            <w:lastRenderedPageBreak/>
            <w:t xml:space="preserve">        printf("\nDigite los valores de la matriz inicial del SUDOKU:");</w:t>
          </w:r>
        </w:p>
        <w:p w:rsidR="000739FB" w:rsidRPr="000739FB" w:rsidRDefault="000739FB" w:rsidP="000739FB">
          <w:r w:rsidRPr="000739FB">
            <w:t xml:space="preserve">        printf("\n(Use el cero para indicar una casilla libre):\n\n");</w:t>
          </w:r>
        </w:p>
        <w:p w:rsidR="000739FB" w:rsidRPr="000739FB" w:rsidRDefault="000739FB" w:rsidP="000739FB"/>
        <w:p w:rsidR="000739FB" w:rsidRPr="000739FB" w:rsidRDefault="000739FB" w:rsidP="000739FB">
          <w:pPr>
            <w:rPr>
              <w:lang w:val="en-US"/>
            </w:rPr>
          </w:pPr>
          <w:r w:rsidRPr="000739FB">
            <w:t xml:space="preserve">        </w:t>
          </w:r>
          <w:r w:rsidRPr="000739FB">
            <w:rPr>
              <w:lang w:val="en-US"/>
            </w:rPr>
            <w:t>for(i=0; i&lt;9;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printf("\tFila%d: ",i+1);</w:t>
          </w:r>
        </w:p>
        <w:p w:rsidR="000739FB" w:rsidRPr="000739FB" w:rsidRDefault="000739FB" w:rsidP="000739FB">
          <w:pPr>
            <w:rPr>
              <w:lang w:val="en-US"/>
            </w:rPr>
          </w:pPr>
          <w:r w:rsidRPr="000739FB">
            <w:rPr>
              <w:lang w:val="en-US"/>
            </w:rPr>
            <w:t xml:space="preserve">            scanf("%s",&amp;filas);</w:t>
          </w:r>
        </w:p>
        <w:p w:rsidR="000739FB" w:rsidRPr="000739FB" w:rsidRDefault="000739FB" w:rsidP="000739FB">
          <w:pPr>
            <w:rPr>
              <w:lang w:val="en-US"/>
            </w:rPr>
          </w:pPr>
          <w:r w:rsidRPr="000739FB">
            <w:rPr>
              <w:lang w:val="en-US"/>
            </w:rPr>
            <w:t xml:space="preserve">            for(j=0; j&lt;9; j++)</w:t>
          </w:r>
        </w:p>
        <w:p w:rsidR="000739FB" w:rsidRPr="000739FB" w:rsidRDefault="000739FB" w:rsidP="000739FB">
          <w:r w:rsidRPr="000739FB">
            <w:rPr>
              <w:lang w:val="en-US"/>
            </w:rPr>
            <w:t xml:space="preserve">            </w:t>
          </w:r>
          <w:r w:rsidRPr="000739FB">
            <w:t>{</w:t>
          </w:r>
        </w:p>
        <w:p w:rsidR="000739FB" w:rsidRPr="000739FB" w:rsidRDefault="000739FB" w:rsidP="000739FB">
          <w:r w:rsidRPr="000739FB">
            <w:t xml:space="preserve">                filas[j]-='0';</w:t>
          </w:r>
        </w:p>
        <w:p w:rsidR="000739FB" w:rsidRPr="000739FB" w:rsidRDefault="000739FB" w:rsidP="000739FB">
          <w:r w:rsidRPr="000739FB">
            <w:t xml:space="preserve">                matriz[i][j]=filas[j];</w:t>
          </w:r>
        </w:p>
        <w:p w:rsidR="000739FB" w:rsidRPr="000739FB" w:rsidRDefault="000739FB" w:rsidP="000739FB">
          <w:pPr>
            <w:rPr>
              <w:lang w:val="en-US"/>
            </w:rPr>
          </w:pPr>
          <w:r w:rsidRPr="000739FB">
            <w:t xml:space="preserve">            </w:t>
          </w:r>
          <w:r w:rsidRPr="000739FB">
            <w:rPr>
              <w:lang w:val="en-US"/>
            </w:rPr>
            <w:t>}</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system("CLS");</w:t>
          </w:r>
        </w:p>
        <w:p w:rsidR="000739FB" w:rsidRPr="000739FB" w:rsidRDefault="000739FB" w:rsidP="000739FB">
          <w:pPr>
            <w:rPr>
              <w:lang w:val="en-US"/>
            </w:rPr>
          </w:pPr>
          <w:r w:rsidRPr="000739FB">
            <w:rPr>
              <w:lang w:val="en-US"/>
            </w:rPr>
            <w:t xml:space="preserve">        printf("\n\n\tVerificando filas");</w:t>
          </w:r>
        </w:p>
        <w:p w:rsidR="000739FB" w:rsidRPr="000739FB" w:rsidRDefault="000739FB" w:rsidP="000739FB">
          <w:pPr>
            <w:rPr>
              <w:lang w:val="en-US"/>
            </w:rPr>
          </w:pPr>
          <w:r w:rsidRPr="000739FB">
            <w:rPr>
              <w:lang w:val="en-US"/>
            </w:rPr>
            <w:t xml:space="preserve">        for(i=0; i&lt;3;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printf("\t.");</w:t>
          </w:r>
        </w:p>
        <w:p w:rsidR="000739FB" w:rsidRPr="000739FB" w:rsidRDefault="000739FB" w:rsidP="000739FB">
          <w:pPr>
            <w:rPr>
              <w:lang w:val="en-US"/>
            </w:rPr>
          </w:pPr>
          <w:r w:rsidRPr="000739FB">
            <w:rPr>
              <w:lang w:val="en-US"/>
            </w:rPr>
            <w:t xml:space="preserve">            Sleep(500);</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system("CLS");</w:t>
          </w:r>
        </w:p>
        <w:p w:rsidR="000739FB" w:rsidRPr="000739FB" w:rsidRDefault="000739FB" w:rsidP="000739FB">
          <w:pPr>
            <w:rPr>
              <w:lang w:val="en-US"/>
            </w:rPr>
          </w:pPr>
          <w:r w:rsidRPr="000739FB">
            <w:rPr>
              <w:lang w:val="en-US"/>
            </w:rPr>
            <w:t xml:space="preserve">        printf("\n\n\n\n\tVerificando columnas");</w:t>
          </w:r>
        </w:p>
        <w:p w:rsidR="000739FB" w:rsidRPr="000739FB" w:rsidRDefault="000739FB" w:rsidP="000739FB">
          <w:pPr>
            <w:rPr>
              <w:lang w:val="en-US"/>
            </w:rPr>
          </w:pPr>
          <w:r w:rsidRPr="000739FB">
            <w:rPr>
              <w:lang w:val="en-US"/>
            </w:rPr>
            <w:t xml:space="preserve">        for(i=0; i&lt;3;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printf("\t.");</w:t>
          </w:r>
        </w:p>
        <w:p w:rsidR="000739FB" w:rsidRPr="000739FB" w:rsidRDefault="000739FB" w:rsidP="000739FB">
          <w:pPr>
            <w:rPr>
              <w:lang w:val="en-US"/>
            </w:rPr>
          </w:pPr>
          <w:r w:rsidRPr="000739FB">
            <w:rPr>
              <w:lang w:val="en-US"/>
            </w:rPr>
            <w:t xml:space="preserve">            Sleep(500);</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system("CLS");</w:t>
          </w:r>
        </w:p>
        <w:p w:rsidR="000739FB" w:rsidRPr="000739FB" w:rsidRDefault="000739FB" w:rsidP="000739FB">
          <w:pPr>
            <w:rPr>
              <w:lang w:val="en-US"/>
            </w:rPr>
          </w:pPr>
          <w:r w:rsidRPr="000739FB">
            <w:rPr>
              <w:lang w:val="en-US"/>
            </w:rPr>
            <w:t xml:space="preserve">        printf("\n\n\n\n\n\n\tVerificando cuadros");</w:t>
          </w:r>
        </w:p>
        <w:p w:rsidR="000739FB" w:rsidRPr="000739FB" w:rsidRDefault="000739FB" w:rsidP="000739FB">
          <w:pPr>
            <w:rPr>
              <w:lang w:val="en-US"/>
            </w:rPr>
          </w:pPr>
          <w:r w:rsidRPr="000739FB">
            <w:rPr>
              <w:lang w:val="en-US"/>
            </w:rPr>
            <w:lastRenderedPageBreak/>
            <w:t xml:space="preserve">        for(i=0; i&lt;3; i++)</w:t>
          </w:r>
        </w:p>
        <w:p w:rsidR="000739FB" w:rsidRPr="000739FB" w:rsidRDefault="000739FB" w:rsidP="000739FB">
          <w:r w:rsidRPr="000739FB">
            <w:rPr>
              <w:lang w:val="en-US"/>
            </w:rPr>
            <w:t xml:space="preserve">        </w:t>
          </w:r>
          <w:r w:rsidRPr="000739FB">
            <w:t>{</w:t>
          </w:r>
        </w:p>
        <w:p w:rsidR="000739FB" w:rsidRPr="000739FB" w:rsidRDefault="000739FB" w:rsidP="000739FB">
          <w:r w:rsidRPr="000739FB">
            <w:t xml:space="preserve">            printf("\t.");</w:t>
          </w:r>
        </w:p>
        <w:p w:rsidR="000739FB" w:rsidRPr="000739FB" w:rsidRDefault="000739FB" w:rsidP="000739FB">
          <w:r w:rsidRPr="000739FB">
            <w:t xml:space="preserve">            Sleep(500);</w:t>
          </w:r>
        </w:p>
        <w:p w:rsidR="000739FB" w:rsidRPr="000739FB" w:rsidRDefault="000739FB" w:rsidP="000739FB">
          <w:r w:rsidRPr="000739FB">
            <w:t xml:space="preserve">        }</w:t>
          </w:r>
        </w:p>
        <w:p w:rsidR="000739FB" w:rsidRPr="000739FB" w:rsidRDefault="000739FB" w:rsidP="000739FB">
          <w:r w:rsidRPr="000739FB">
            <w:tab/>
          </w:r>
          <w:r w:rsidRPr="000739FB">
            <w:tab/>
            <w:t>//Esta parte es solo una ilusion para hacer creer</w:t>
          </w:r>
        </w:p>
        <w:p w:rsidR="000739FB" w:rsidRPr="000739FB" w:rsidRDefault="000739FB" w:rsidP="000739FB">
          <w:r w:rsidRPr="000739FB">
            <w:t xml:space="preserve">        //que se estan verificando los datos los cuales ya</w:t>
          </w:r>
        </w:p>
        <w:p w:rsidR="000739FB" w:rsidRPr="000739FB" w:rsidRDefault="000739FB" w:rsidP="000739FB">
          <w:r w:rsidRPr="000739FB">
            <w:t xml:space="preserve">        //han sido verificados</w:t>
          </w:r>
        </w:p>
        <w:p w:rsidR="000739FB" w:rsidRPr="000739FB" w:rsidRDefault="000739FB" w:rsidP="000739FB"/>
        <w:p w:rsidR="000739FB" w:rsidRPr="000739FB" w:rsidRDefault="000739FB" w:rsidP="000739FB">
          <w:r w:rsidRPr="000739FB">
            <w:t xml:space="preserve">        int cont =0;</w:t>
          </w:r>
        </w:p>
        <w:p w:rsidR="000739FB" w:rsidRPr="000739FB" w:rsidRDefault="000739FB" w:rsidP="000739FB">
          <w:r w:rsidRPr="000739FB">
            <w:t xml:space="preserve">        aceptado=-1;</w:t>
          </w:r>
        </w:p>
        <w:p w:rsidR="000739FB" w:rsidRPr="000739FB" w:rsidRDefault="000739FB" w:rsidP="000739FB">
          <w:r w:rsidRPr="000739FB">
            <w:t xml:space="preserve">        if(sudoku(matriz)==1)</w:t>
          </w:r>
        </w:p>
        <w:p w:rsidR="000739FB" w:rsidRPr="000739FB" w:rsidRDefault="000739FB" w:rsidP="000739FB">
          <w:r w:rsidRPr="000739FB">
            <w:t xml:space="preserve">            aceptado=1;</w:t>
          </w:r>
        </w:p>
        <w:p w:rsidR="000739FB" w:rsidRPr="000739FB" w:rsidRDefault="000739FB" w:rsidP="000739FB"/>
        <w:p w:rsidR="000739FB" w:rsidRPr="000739FB" w:rsidRDefault="000739FB" w:rsidP="000739FB">
          <w:r w:rsidRPr="000739FB">
            <w:t xml:space="preserve">        if(aceptado==-1)</w:t>
          </w:r>
        </w:p>
        <w:p w:rsidR="000739FB" w:rsidRPr="000739FB" w:rsidRDefault="000739FB" w:rsidP="000739FB">
          <w:r w:rsidRPr="000739FB">
            <w:t xml:space="preserve">        {</w:t>
          </w:r>
        </w:p>
        <w:p w:rsidR="000739FB" w:rsidRPr="000739FB" w:rsidRDefault="000739FB" w:rsidP="000739FB">
          <w:r w:rsidRPr="000739FB">
            <w:t xml:space="preserve">            printf("\nLos valores no son validos\n");</w:t>
          </w:r>
        </w:p>
        <w:p w:rsidR="000739FB" w:rsidRPr="000739FB" w:rsidRDefault="000739FB" w:rsidP="000739FB">
          <w:r w:rsidRPr="000739FB">
            <w:t xml:space="preserve">            printf("Desea intentar otra vez,%s ? (s/n):",datnombre.nombre);</w:t>
          </w:r>
        </w:p>
        <w:p w:rsidR="000739FB" w:rsidRPr="000739FB" w:rsidRDefault="000739FB" w:rsidP="000739FB">
          <w:r w:rsidRPr="000739FB">
            <w:t xml:space="preserve">            aceptado=1;</w:t>
          </w:r>
        </w:p>
        <w:p w:rsidR="000739FB" w:rsidRPr="000739FB" w:rsidRDefault="000739FB" w:rsidP="000739FB">
          <w:pPr>
            <w:rPr>
              <w:lang w:val="en-US"/>
            </w:rPr>
          </w:pPr>
          <w:r w:rsidRPr="000739FB">
            <w:t xml:space="preserve">            </w:t>
          </w:r>
          <w:r w:rsidRPr="000739FB">
            <w:rPr>
              <w:lang w:val="en-US"/>
            </w:rPr>
            <w:t>opcion=getch();</w:t>
          </w:r>
        </w:p>
        <w:p w:rsidR="000739FB" w:rsidRPr="000739FB" w:rsidRDefault="000739FB" w:rsidP="000739FB">
          <w:pPr>
            <w:rPr>
              <w:lang w:val="en-US"/>
            </w:rPr>
          </w:pPr>
          <w:r w:rsidRPr="000739FB">
            <w:rPr>
              <w:lang w:val="en-US"/>
            </w:rPr>
            <w:t xml:space="preserve">            if(opcion=='s'||opcion=='S')</w:t>
          </w:r>
        </w:p>
        <w:p w:rsidR="000739FB" w:rsidRPr="000739FB" w:rsidRDefault="000739FB" w:rsidP="000739FB">
          <w:r w:rsidRPr="000739FB">
            <w:rPr>
              <w:lang w:val="en-US"/>
            </w:rPr>
            <w:t xml:space="preserve">            </w:t>
          </w:r>
          <w:r w:rsidRPr="000739FB">
            <w:t>{</w:t>
          </w:r>
        </w:p>
        <w:p w:rsidR="000739FB" w:rsidRPr="000739FB" w:rsidRDefault="000739FB" w:rsidP="000739FB">
          <w:r w:rsidRPr="000739FB">
            <w:t xml:space="preserve">                aceptado=1;</w:t>
          </w:r>
        </w:p>
        <w:p w:rsidR="000739FB" w:rsidRPr="000739FB" w:rsidRDefault="000739FB" w:rsidP="000739FB">
          <w:r w:rsidRPr="000739FB">
            <w:t xml:space="preserve">                continue;</w:t>
          </w:r>
        </w:p>
        <w:p w:rsidR="000739FB" w:rsidRPr="000739FB" w:rsidRDefault="000739FB" w:rsidP="000739FB">
          <w:r w:rsidRPr="000739FB">
            <w:t xml:space="preserve">            }</w:t>
          </w:r>
        </w:p>
        <w:p w:rsidR="000739FB" w:rsidRPr="000739FB" w:rsidRDefault="000739FB" w:rsidP="000739FB">
          <w:r w:rsidRPr="000739FB">
            <w:t xml:space="preserve">            else</w:t>
          </w:r>
        </w:p>
        <w:p w:rsidR="000739FB" w:rsidRPr="000739FB" w:rsidRDefault="000739FB" w:rsidP="000739FB">
          <w:r w:rsidRPr="000739FB">
            <w:t xml:space="preserve">                aceptado=-1;</w:t>
          </w:r>
        </w:p>
        <w:p w:rsidR="000739FB" w:rsidRPr="000739FB" w:rsidRDefault="000739FB" w:rsidP="000739FB"/>
        <w:p w:rsidR="000739FB" w:rsidRPr="000739FB" w:rsidRDefault="000739FB" w:rsidP="000739FB">
          <w:r w:rsidRPr="000739FB">
            <w:t xml:space="preserve">        }</w:t>
          </w:r>
        </w:p>
        <w:p w:rsidR="000739FB" w:rsidRPr="000739FB" w:rsidRDefault="000739FB" w:rsidP="000739FB">
          <w:r w:rsidRPr="000739FB">
            <w:lastRenderedPageBreak/>
            <w:t xml:space="preserve">        if(aceptado==1)</w:t>
          </w:r>
        </w:p>
        <w:p w:rsidR="000739FB" w:rsidRPr="000739FB" w:rsidRDefault="000739FB" w:rsidP="000739FB">
          <w:r w:rsidRPr="000739FB">
            <w:t xml:space="preserve">        {</w:t>
          </w:r>
        </w:p>
        <w:p w:rsidR="000739FB" w:rsidRPr="000739FB" w:rsidRDefault="000739FB" w:rsidP="000739FB">
          <w:r w:rsidRPr="000739FB">
            <w:t xml:space="preserve">            system("CLS");</w:t>
          </w:r>
        </w:p>
        <w:p w:rsidR="000739FB" w:rsidRPr="000739FB" w:rsidRDefault="000739FB" w:rsidP="000739FB">
          <w:r w:rsidRPr="000739FB">
            <w:t xml:space="preserve">            contador++;</w:t>
          </w:r>
        </w:p>
        <w:p w:rsidR="000739FB" w:rsidRPr="000739FB" w:rsidRDefault="000739FB" w:rsidP="000739FB">
          <w:r w:rsidRPr="000739FB">
            <w:t xml:space="preserve">            printf("\nEl sudoku parece ser valido, procediendo a su solucion...\n");</w:t>
          </w:r>
        </w:p>
        <w:p w:rsidR="000739FB" w:rsidRPr="000739FB" w:rsidRDefault="000739FB" w:rsidP="000739FB">
          <w:r w:rsidRPr="000739FB">
            <w:t xml:space="preserve">            aceptado=1;</w:t>
          </w:r>
        </w:p>
        <w:p w:rsidR="000739FB" w:rsidRPr="000739FB" w:rsidRDefault="000739FB" w:rsidP="000739FB">
          <w:r w:rsidRPr="000739FB">
            <w:t xml:space="preserve">            printf("Desea mostrar por animaci%cn el algoritmo (S/N)? ",162);</w:t>
          </w:r>
        </w:p>
        <w:p w:rsidR="000739FB" w:rsidRPr="000739FB" w:rsidRDefault="000739FB" w:rsidP="000739FB">
          <w:r w:rsidRPr="000739FB">
            <w:t xml:space="preserve">            opcion=getch();</w:t>
          </w:r>
        </w:p>
        <w:p w:rsidR="000739FB" w:rsidRPr="000739FB" w:rsidRDefault="000739FB" w:rsidP="000739FB">
          <w:r w:rsidRPr="000739FB">
            <w:t xml:space="preserve">            system("CLS");</w:t>
          </w:r>
        </w:p>
        <w:p w:rsidR="000739FB" w:rsidRPr="000739FB" w:rsidRDefault="000739FB" w:rsidP="000739FB">
          <w:r w:rsidRPr="000739FB">
            <w:t xml:space="preserve">            printf("\n\nMuy bien %s %s , mediante el algoritmo de \nVuelta Atr%cs, se ha encontrado",datnombre.nombre,datnombre.apellido,160);</w:t>
          </w:r>
        </w:p>
        <w:p w:rsidR="000739FB" w:rsidRPr="000739FB" w:rsidRDefault="000739FB" w:rsidP="000739FB">
          <w:r w:rsidRPr="000739FB">
            <w:t xml:space="preserve">            printf("la siguiente \nsoluci%cn factible al SUDOKU digitado:\n\n",162);</w:t>
          </w:r>
        </w:p>
        <w:p w:rsidR="000739FB" w:rsidRPr="000739FB" w:rsidRDefault="000739FB" w:rsidP="000739FB">
          <w:r w:rsidRPr="000739FB">
            <w:t xml:space="preserve">            bactracking(matriz,0);</w:t>
          </w:r>
        </w:p>
        <w:p w:rsidR="000739FB" w:rsidRPr="000739FB" w:rsidRDefault="000739FB" w:rsidP="000739FB"/>
        <w:p w:rsidR="000739FB" w:rsidRPr="000739FB" w:rsidRDefault="000739FB" w:rsidP="000739FB">
          <w:r w:rsidRPr="000739FB">
            <w:t xml:space="preserve">            mostrar(matriz);</w:t>
          </w:r>
        </w:p>
        <w:p w:rsidR="000739FB" w:rsidRPr="000739FB" w:rsidRDefault="000739FB" w:rsidP="000739FB"/>
        <w:p w:rsidR="000739FB" w:rsidRPr="000739FB" w:rsidRDefault="000739FB" w:rsidP="000739FB">
          <w:r w:rsidRPr="000739FB">
            <w:t xml:space="preserve">            printf("\nUsted ha realizado %d busqueda de solucion factible.",contador);</w:t>
          </w:r>
        </w:p>
        <w:p w:rsidR="000739FB" w:rsidRPr="000739FB" w:rsidRDefault="000739FB" w:rsidP="000739FB">
          <w:pPr>
            <w:rPr>
              <w:lang w:val="en-US"/>
            </w:rPr>
          </w:pPr>
          <w:r w:rsidRPr="000739FB">
            <w:t xml:space="preserve">            printf("\nDesea realizar otra busqueda? </w:t>
          </w:r>
          <w:r w:rsidRPr="000739FB">
            <w:rPr>
              <w:lang w:val="en-US"/>
            </w:rPr>
            <w:t>(S/N): ");</w:t>
          </w:r>
        </w:p>
        <w:p w:rsidR="000739FB" w:rsidRPr="000739FB" w:rsidRDefault="000739FB" w:rsidP="000739FB">
          <w:pPr>
            <w:rPr>
              <w:lang w:val="en-US"/>
            </w:rPr>
          </w:pPr>
          <w:r w:rsidRPr="000739FB">
            <w:rPr>
              <w:lang w:val="en-US"/>
            </w:rPr>
            <w:t xml:space="preserve">            opcion=getch();</w:t>
          </w:r>
        </w:p>
        <w:p w:rsidR="000739FB" w:rsidRPr="000739FB" w:rsidRDefault="000739FB" w:rsidP="000739FB">
          <w:pPr>
            <w:rPr>
              <w:lang w:val="en-US"/>
            </w:rPr>
          </w:pPr>
          <w:r w:rsidRPr="000739FB">
            <w:rPr>
              <w:lang w:val="en-US"/>
            </w:rPr>
            <w:t xml:space="preserve">            if(opcion=='S'||opcion=='s')</w:t>
          </w:r>
        </w:p>
        <w:p w:rsidR="000739FB" w:rsidRPr="000739FB" w:rsidRDefault="000739FB" w:rsidP="000739FB">
          <w:r w:rsidRPr="000739FB">
            <w:rPr>
              <w:lang w:val="en-US"/>
            </w:rPr>
            <w:t xml:space="preserve">                </w:t>
          </w:r>
          <w:r w:rsidRPr="000739FB">
            <w:t>aceptado=1;</w:t>
          </w:r>
        </w:p>
        <w:p w:rsidR="000739FB" w:rsidRPr="000739FB" w:rsidRDefault="000739FB" w:rsidP="000739FB">
          <w:r w:rsidRPr="000739FB">
            <w:t xml:space="preserve">            else aceptado =-1;</w:t>
          </w:r>
        </w:p>
        <w:p w:rsidR="000739FB" w:rsidRPr="000739FB" w:rsidRDefault="000739FB" w:rsidP="000739FB">
          <w:r w:rsidRPr="000739FB">
            <w:t xml:space="preserve">        }</w:t>
          </w:r>
        </w:p>
        <w:p w:rsidR="000739FB" w:rsidRPr="000739FB" w:rsidRDefault="000739FB" w:rsidP="000739FB">
          <w:r w:rsidRPr="000739FB">
            <w:t xml:space="preserve">        if(aceptado==-1)</w:t>
          </w:r>
        </w:p>
        <w:p w:rsidR="000739FB" w:rsidRPr="000739FB" w:rsidRDefault="000739FB" w:rsidP="000739FB">
          <w:r w:rsidRPr="000739FB">
            <w:t xml:space="preserve">        {</w:t>
          </w:r>
        </w:p>
        <w:p w:rsidR="000739FB" w:rsidRPr="000739FB" w:rsidRDefault="000739FB" w:rsidP="000739FB">
          <w:r w:rsidRPr="000739FB">
            <w:tab/>
          </w:r>
          <w:r w:rsidRPr="000739FB">
            <w:tab/>
            <w:t>//Aqui se usa la libreria time.h para poder imprimir la hora actual del sistema</w:t>
          </w:r>
        </w:p>
        <w:p w:rsidR="000739FB" w:rsidRPr="000739FB" w:rsidRDefault="000739FB" w:rsidP="000739FB">
          <w:r w:rsidRPr="000739FB">
            <w:t xml:space="preserve">            //la hora se imprime en formato de 24 horas</w:t>
          </w:r>
        </w:p>
        <w:p w:rsidR="000739FB" w:rsidRPr="000739FB" w:rsidRDefault="000739FB" w:rsidP="000739FB"/>
        <w:p w:rsidR="000739FB" w:rsidRPr="000739FB" w:rsidRDefault="000739FB" w:rsidP="000739FB">
          <w:pPr>
            <w:rPr>
              <w:lang w:val="en-US"/>
            </w:rPr>
          </w:pPr>
          <w:r w:rsidRPr="000739FB">
            <w:t xml:space="preserve">            </w:t>
          </w:r>
          <w:r w:rsidRPr="000739FB">
            <w:rPr>
              <w:lang w:val="en-US"/>
            </w:rPr>
            <w:t>system("CLS");</w:t>
          </w:r>
        </w:p>
        <w:p w:rsidR="000739FB" w:rsidRPr="000739FB" w:rsidRDefault="000739FB" w:rsidP="000739FB">
          <w:pPr>
            <w:rPr>
              <w:lang w:val="en-US"/>
            </w:rPr>
          </w:pPr>
          <w:r w:rsidRPr="000739FB">
            <w:rPr>
              <w:lang w:val="en-US"/>
            </w:rPr>
            <w:lastRenderedPageBreak/>
            <w:t xml:space="preserve">            char hora[6];</w:t>
          </w:r>
        </w:p>
        <w:p w:rsidR="000739FB" w:rsidRPr="000739FB" w:rsidRDefault="000739FB" w:rsidP="000739FB">
          <w:pPr>
            <w:rPr>
              <w:lang w:val="en-US"/>
            </w:rPr>
          </w:pPr>
          <w:r w:rsidRPr="000739FB">
            <w:rPr>
              <w:lang w:val="en-US"/>
            </w:rPr>
            <w:t xml:space="preserve">            time_t t;</w:t>
          </w:r>
        </w:p>
        <w:p w:rsidR="000739FB" w:rsidRPr="000739FB" w:rsidRDefault="000739FB" w:rsidP="000739FB">
          <w:pPr>
            <w:rPr>
              <w:lang w:val="en-US"/>
            </w:rPr>
          </w:pPr>
          <w:r w:rsidRPr="000739FB">
            <w:rPr>
              <w:lang w:val="en-US"/>
            </w:rPr>
            <w:t xml:space="preserve">            struct tm *tiempo;</w:t>
          </w:r>
        </w:p>
        <w:p w:rsidR="000739FB" w:rsidRPr="000739FB" w:rsidRDefault="000739FB" w:rsidP="000739FB">
          <w:pPr>
            <w:rPr>
              <w:lang w:val="en-US"/>
            </w:rPr>
          </w:pPr>
          <w:r w:rsidRPr="000739FB">
            <w:rPr>
              <w:lang w:val="en-US"/>
            </w:rPr>
            <w:t xml:space="preserve">            t=time(0);</w:t>
          </w:r>
        </w:p>
        <w:p w:rsidR="000739FB" w:rsidRPr="000739FB" w:rsidRDefault="000739FB" w:rsidP="000739FB">
          <w:r w:rsidRPr="000739FB">
            <w:rPr>
              <w:lang w:val="en-US"/>
            </w:rPr>
            <w:t xml:space="preserve">            </w:t>
          </w:r>
          <w:r w:rsidRPr="000739FB">
            <w:t>tiempo=localtime(&amp;t);</w:t>
          </w:r>
        </w:p>
        <w:p w:rsidR="000739FB" w:rsidRPr="000739FB" w:rsidRDefault="000739FB" w:rsidP="000739FB">
          <w:r w:rsidRPr="000739FB">
            <w:t xml:space="preserve">            strftime(hora, 6, "%H:%M", tiempo);</w:t>
          </w:r>
        </w:p>
        <w:p w:rsidR="000739FB" w:rsidRPr="000739FB" w:rsidRDefault="000739FB" w:rsidP="000739FB"/>
        <w:p w:rsidR="000739FB" w:rsidRPr="000739FB" w:rsidRDefault="000739FB" w:rsidP="000739FB">
          <w:r w:rsidRPr="000739FB">
            <w:t xml:space="preserve">            printf("\n\n\t\tSon las%s", hora);</w:t>
          </w:r>
        </w:p>
        <w:p w:rsidR="000739FB" w:rsidRPr="000739FB" w:rsidRDefault="000739FB" w:rsidP="000739FB">
          <w:r w:rsidRPr="000739FB">
            <w:t xml:space="preserve">            printf("!que tenga feliz resto del dia %s %s!.\n\t\t       Gracias por utilizar esta herramienta.",datnombre.nombre,datnombre.apellido);</w:t>
          </w:r>
        </w:p>
        <w:p w:rsidR="000739FB" w:rsidRPr="000739FB" w:rsidRDefault="000739FB" w:rsidP="000739FB">
          <w:r w:rsidRPr="000739FB">
            <w:t xml:space="preserve">            getch();</w:t>
          </w:r>
        </w:p>
        <w:p w:rsidR="000739FB" w:rsidRPr="000739FB" w:rsidRDefault="000739FB" w:rsidP="000739FB">
          <w:r w:rsidRPr="000739FB">
            <w:t xml:space="preserve">            return 0;</w:t>
          </w:r>
        </w:p>
        <w:p w:rsidR="000739FB" w:rsidRPr="000739FB" w:rsidRDefault="000739FB" w:rsidP="000739FB">
          <w:r w:rsidRPr="000739FB">
            <w:t xml:space="preserve">        }</w:t>
          </w:r>
        </w:p>
        <w:p w:rsidR="000739FB" w:rsidRPr="000739FB" w:rsidRDefault="000739FB" w:rsidP="000739FB"/>
        <w:p w:rsidR="000739FB" w:rsidRPr="000739FB" w:rsidRDefault="000739FB" w:rsidP="000739FB">
          <w:r w:rsidRPr="000739FB">
            <w:t xml:space="preserve">    }</w:t>
          </w:r>
        </w:p>
        <w:p w:rsidR="000739FB" w:rsidRPr="000739FB" w:rsidRDefault="000739FB" w:rsidP="000739FB"/>
        <w:p w:rsidR="000739FB" w:rsidRPr="000739FB" w:rsidRDefault="000739FB" w:rsidP="000739FB">
          <w:r w:rsidRPr="000739FB">
            <w:t xml:space="preserve">    return 0;</w:t>
          </w:r>
        </w:p>
        <w:p w:rsidR="000739FB" w:rsidRPr="000739FB" w:rsidRDefault="000739FB" w:rsidP="000739FB">
          <w:r w:rsidRPr="000739FB">
            <w:t>}</w:t>
          </w:r>
        </w:p>
        <w:p w:rsidR="000739FB" w:rsidRPr="000739FB" w:rsidRDefault="000739FB" w:rsidP="000739FB">
          <w:r w:rsidRPr="000739FB">
            <w:t>//funcion para imprimir la matriz despues que esta arreglada</w:t>
          </w:r>
        </w:p>
        <w:p w:rsidR="000739FB" w:rsidRPr="000739FB" w:rsidRDefault="000739FB" w:rsidP="000739FB">
          <w:pPr>
            <w:rPr>
              <w:lang w:val="en-US"/>
            </w:rPr>
          </w:pPr>
          <w:r w:rsidRPr="000739FB">
            <w:rPr>
              <w:lang w:val="en-US"/>
            </w:rPr>
            <w:t>void mostrar (int matriz[9][9])</w:t>
          </w:r>
        </w:p>
        <w:p w:rsidR="000739FB" w:rsidRPr="000739FB" w:rsidRDefault="000739FB" w:rsidP="000739FB">
          <w:pPr>
            <w:rPr>
              <w:lang w:val="en-US"/>
            </w:rPr>
          </w:pPr>
          <w:r w:rsidRPr="000739FB">
            <w:rPr>
              <w:lang w:val="en-US"/>
            </w:rPr>
            <w:t>{</w:t>
          </w:r>
        </w:p>
        <w:p w:rsidR="000739FB" w:rsidRPr="000739FB" w:rsidRDefault="000739FB" w:rsidP="000739FB">
          <w:pPr>
            <w:rPr>
              <w:lang w:val="en-US"/>
            </w:rPr>
          </w:pPr>
        </w:p>
        <w:p w:rsidR="000739FB" w:rsidRPr="000739FB" w:rsidRDefault="000739FB" w:rsidP="000739FB">
          <w:pPr>
            <w:rPr>
              <w:lang w:val="en-US"/>
            </w:rPr>
          </w:pPr>
        </w:p>
        <w:p w:rsidR="000739FB" w:rsidRPr="000739FB" w:rsidRDefault="000739FB" w:rsidP="000739FB">
          <w:pPr>
            <w:rPr>
              <w:lang w:val="en-US"/>
            </w:rPr>
          </w:pPr>
          <w:r w:rsidRPr="000739FB">
            <w:rPr>
              <w:lang w:val="en-US"/>
            </w:rPr>
            <w:t xml:space="preserve">    int i,j;</w:t>
          </w:r>
        </w:p>
        <w:p w:rsidR="000739FB" w:rsidRPr="000739FB" w:rsidRDefault="000739FB" w:rsidP="000739FB">
          <w:pPr>
            <w:rPr>
              <w:lang w:val="en-US"/>
            </w:rPr>
          </w:pPr>
          <w:r w:rsidRPr="000739FB">
            <w:rPr>
              <w:lang w:val="en-US"/>
            </w:rPr>
            <w:t xml:space="preserve">    printf("\t%c%c%c%c%c%c%c%c%c%c%c%c%c\n",201,205,205,205,203,205,205,205,203,205,205,205,187);</w:t>
          </w:r>
        </w:p>
        <w:p w:rsidR="000739FB" w:rsidRPr="000739FB" w:rsidRDefault="000739FB" w:rsidP="000739FB">
          <w:pPr>
            <w:rPr>
              <w:lang w:val="en-US"/>
            </w:rPr>
          </w:pPr>
          <w:r w:rsidRPr="000739FB">
            <w:rPr>
              <w:lang w:val="en-US"/>
            </w:rPr>
            <w:t xml:space="preserve">    for (i=0; i&lt;9;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printf("\t");</w:t>
          </w:r>
        </w:p>
        <w:p w:rsidR="000739FB" w:rsidRPr="000739FB" w:rsidRDefault="000739FB" w:rsidP="000739FB">
          <w:pPr>
            <w:rPr>
              <w:lang w:val="en-US"/>
            </w:rPr>
          </w:pPr>
          <w:r w:rsidRPr="000739FB">
            <w:rPr>
              <w:lang w:val="en-US"/>
            </w:rPr>
            <w:t xml:space="preserve">        printf("%c",186);</w:t>
          </w:r>
        </w:p>
        <w:p w:rsidR="000739FB" w:rsidRPr="000739FB" w:rsidRDefault="000739FB" w:rsidP="000739FB">
          <w:pPr>
            <w:rPr>
              <w:lang w:val="en-US"/>
            </w:rPr>
          </w:pPr>
          <w:r w:rsidRPr="000739FB">
            <w:rPr>
              <w:lang w:val="en-US"/>
            </w:rPr>
            <w:lastRenderedPageBreak/>
            <w:t xml:space="preserve">        for (j=0; j&lt;9; j++)</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p>
        <w:p w:rsidR="000739FB" w:rsidRPr="000739FB" w:rsidRDefault="000739FB" w:rsidP="000739FB">
          <w:pPr>
            <w:rPr>
              <w:lang w:val="en-US"/>
            </w:rPr>
          </w:pPr>
          <w:r w:rsidRPr="000739FB">
            <w:rPr>
              <w:lang w:val="en-US"/>
            </w:rPr>
            <w:t xml:space="preserve">            if((j+1)%3)</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textbackground(RED);</w:t>
          </w:r>
        </w:p>
        <w:p w:rsidR="000739FB" w:rsidRPr="000739FB" w:rsidRDefault="000739FB" w:rsidP="000739FB">
          <w:pPr>
            <w:rPr>
              <w:lang w:val="en-US"/>
            </w:rPr>
          </w:pPr>
          <w:r w:rsidRPr="000739FB">
            <w:rPr>
              <w:lang w:val="en-US"/>
            </w:rPr>
            <w:t xml:space="preserve">                textcolor(WHITE);</w:t>
          </w:r>
        </w:p>
        <w:p w:rsidR="000739FB" w:rsidRPr="000739FB" w:rsidRDefault="000739FB" w:rsidP="000739FB">
          <w:pPr>
            <w:rPr>
              <w:lang w:val="en-US"/>
            </w:rPr>
          </w:pPr>
          <w:r w:rsidRPr="000739FB">
            <w:rPr>
              <w:lang w:val="en-US"/>
            </w:rPr>
            <w:t xml:space="preserve">                printf("%d",matriz[i][j]);</w:t>
          </w:r>
        </w:p>
        <w:p w:rsidR="000739FB" w:rsidRPr="000739FB" w:rsidRDefault="000739FB" w:rsidP="000739FB">
          <w:pPr>
            <w:rPr>
              <w:lang w:val="en-US"/>
            </w:rPr>
          </w:pPr>
          <w:r w:rsidRPr="000739FB">
            <w:rPr>
              <w:lang w:val="en-US"/>
            </w:rPr>
            <w:t xml:space="preserve">                textcolor(YELLOW);</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else</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textbackground(RED);</w:t>
          </w:r>
        </w:p>
        <w:p w:rsidR="000739FB" w:rsidRPr="000739FB" w:rsidRDefault="000739FB" w:rsidP="000739FB">
          <w:pPr>
            <w:rPr>
              <w:lang w:val="en-US"/>
            </w:rPr>
          </w:pPr>
          <w:r w:rsidRPr="000739FB">
            <w:rPr>
              <w:lang w:val="en-US"/>
            </w:rPr>
            <w:t xml:space="preserve">                textcolor(WHITE);</w:t>
          </w:r>
        </w:p>
        <w:p w:rsidR="000739FB" w:rsidRPr="000739FB" w:rsidRDefault="000739FB" w:rsidP="000739FB">
          <w:pPr>
            <w:rPr>
              <w:lang w:val="en-US"/>
            </w:rPr>
          </w:pPr>
          <w:r w:rsidRPr="000739FB">
            <w:rPr>
              <w:lang w:val="en-US"/>
            </w:rPr>
            <w:t xml:space="preserve">                printf("%d", matriz[i][j]);</w:t>
          </w:r>
        </w:p>
        <w:p w:rsidR="000739FB" w:rsidRPr="000739FB" w:rsidRDefault="000739FB" w:rsidP="000739FB">
          <w:r w:rsidRPr="000739FB">
            <w:rPr>
              <w:lang w:val="en-US"/>
            </w:rPr>
            <w:t xml:space="preserve">                </w:t>
          </w:r>
          <w:r w:rsidRPr="000739FB">
            <w:t>textcolor(YELLOW);</w:t>
          </w:r>
        </w:p>
        <w:p w:rsidR="000739FB" w:rsidRPr="000739FB" w:rsidRDefault="000739FB" w:rsidP="000739FB">
          <w:r w:rsidRPr="000739FB">
            <w:t xml:space="preserve">                printf("%c",186);</w:t>
          </w:r>
        </w:p>
        <w:p w:rsidR="000739FB" w:rsidRPr="000739FB" w:rsidRDefault="000739FB" w:rsidP="000739FB"/>
        <w:p w:rsidR="000739FB" w:rsidRPr="000739FB" w:rsidRDefault="000739FB" w:rsidP="000739FB">
          <w:r w:rsidRPr="000739FB">
            <w:t xml:space="preserve">            }</w:t>
          </w:r>
        </w:p>
        <w:p w:rsidR="000739FB" w:rsidRPr="000739FB" w:rsidRDefault="000739FB" w:rsidP="000739FB">
          <w:r w:rsidRPr="000739FB">
            <w:tab/>
          </w:r>
          <w:r w:rsidRPr="000739FB">
            <w:tab/>
          </w:r>
          <w:r w:rsidRPr="000739FB">
            <w:tab/>
            <w:t>//Este if define si se imprime con animacion o sin animacion</w:t>
          </w:r>
        </w:p>
        <w:p w:rsidR="000739FB" w:rsidRPr="000739FB" w:rsidRDefault="000739FB" w:rsidP="000739FB">
          <w:pPr>
            <w:rPr>
              <w:lang w:val="en-US"/>
            </w:rPr>
          </w:pPr>
          <w:r w:rsidRPr="000739FB">
            <w:t xml:space="preserve">            </w:t>
          </w:r>
          <w:r w:rsidRPr="000739FB">
            <w:rPr>
              <w:lang w:val="en-US"/>
            </w:rPr>
            <w:t>//if(opcion=='S'||opcion=='s')</w:t>
          </w:r>
        </w:p>
        <w:p w:rsidR="000739FB" w:rsidRPr="000739FB" w:rsidRDefault="000739FB" w:rsidP="000739FB">
          <w:pPr>
            <w:rPr>
              <w:lang w:val="en-US"/>
            </w:rPr>
          </w:pPr>
          <w:r w:rsidRPr="000739FB">
            <w:rPr>
              <w:lang w:val="en-US"/>
            </w:rPr>
            <w:t xml:space="preserve">            //    Sleep(100);</w:t>
          </w:r>
        </w:p>
        <w:p w:rsidR="000739FB" w:rsidRPr="000739FB" w:rsidRDefault="000739FB" w:rsidP="000739FB">
          <w:pPr>
            <w:rPr>
              <w:lang w:val="en-US"/>
            </w:rPr>
          </w:pPr>
          <w:r w:rsidRPr="000739FB">
            <w:rPr>
              <w:lang w:val="en-US"/>
            </w:rPr>
            <w:t xml:space="preserve">            // else</w:t>
          </w:r>
        </w:p>
        <w:p w:rsidR="000739FB" w:rsidRPr="000739FB" w:rsidRDefault="000739FB" w:rsidP="000739FB">
          <w:pPr>
            <w:rPr>
              <w:lang w:val="en-US"/>
            </w:rPr>
          </w:pPr>
          <w:r w:rsidRPr="000739FB">
            <w:rPr>
              <w:lang w:val="en-US"/>
            </w:rPr>
            <w:t xml:space="preserve">            //    continue;</w:t>
          </w:r>
        </w:p>
        <w:p w:rsidR="000739FB" w:rsidRPr="000739FB" w:rsidRDefault="000739FB" w:rsidP="000739FB">
          <w:pPr>
            <w:rPr>
              <w:lang w:val="en-US"/>
            </w:rPr>
          </w:pP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p>
        <w:p w:rsidR="000739FB" w:rsidRPr="000739FB" w:rsidRDefault="000739FB" w:rsidP="000739FB">
          <w:pPr>
            <w:rPr>
              <w:lang w:val="en-US"/>
            </w:rPr>
          </w:pPr>
          <w:r w:rsidRPr="000739FB">
            <w:rPr>
              <w:lang w:val="en-US"/>
            </w:rPr>
            <w:t xml:space="preserve">        putchar('\n');</w:t>
          </w:r>
        </w:p>
        <w:p w:rsidR="000739FB" w:rsidRPr="000739FB" w:rsidRDefault="000739FB" w:rsidP="000739FB">
          <w:pPr>
            <w:rPr>
              <w:lang w:val="en-US"/>
            </w:rPr>
          </w:pPr>
          <w:r w:rsidRPr="000739FB">
            <w:rPr>
              <w:lang w:val="en-US"/>
            </w:rPr>
            <w:t xml:space="preserve">        if (!((i+1)%3))</w:t>
          </w:r>
        </w:p>
        <w:p w:rsidR="000739FB" w:rsidRPr="000739FB" w:rsidRDefault="000739FB" w:rsidP="000739FB">
          <w:pPr>
            <w:rPr>
              <w:lang w:val="en-US"/>
            </w:rPr>
          </w:pPr>
          <w:r w:rsidRPr="000739FB">
            <w:rPr>
              <w:lang w:val="en-US"/>
            </w:rPr>
            <w:lastRenderedPageBreak/>
            <w:t xml:space="preserve">            printf("\t%c%c%c%c%c%c%c%c%c%c%c%c%c\n",204,205,205,205,206,205,205,205,206,205,205,205,185);</w:t>
          </w:r>
        </w:p>
        <w:p w:rsidR="000739FB" w:rsidRPr="000739FB" w:rsidRDefault="000739FB" w:rsidP="000739FB">
          <w:r w:rsidRPr="000739FB">
            <w:rPr>
              <w:lang w:val="en-US"/>
            </w:rPr>
            <w:t xml:space="preserve">    </w:t>
          </w:r>
          <w:r w:rsidRPr="000739FB">
            <w:t>}</w:t>
          </w:r>
        </w:p>
        <w:p w:rsidR="000739FB" w:rsidRPr="000739FB" w:rsidRDefault="000739FB" w:rsidP="000739FB">
          <w:r w:rsidRPr="000739FB">
            <w:t xml:space="preserve">    puts("\n");</w:t>
          </w:r>
        </w:p>
        <w:p w:rsidR="000739FB" w:rsidRPr="000739FB" w:rsidRDefault="000739FB" w:rsidP="000739FB">
          <w:r w:rsidRPr="000739FB">
            <w:t>}</w:t>
          </w:r>
        </w:p>
        <w:p w:rsidR="000739FB" w:rsidRPr="000739FB" w:rsidRDefault="000739FB" w:rsidP="000739FB"/>
        <w:p w:rsidR="000739FB" w:rsidRPr="000739FB" w:rsidRDefault="000739FB" w:rsidP="000739FB">
          <w:r w:rsidRPr="000739FB">
            <w:t>//Esta funcion hace la fuerza bruta del backtracking</w:t>
          </w:r>
        </w:p>
        <w:p w:rsidR="000739FB" w:rsidRPr="000739FB" w:rsidRDefault="000739FB" w:rsidP="000739FB">
          <w:pPr>
            <w:rPr>
              <w:lang w:val="en-US"/>
            </w:rPr>
          </w:pPr>
          <w:r w:rsidRPr="000739FB">
            <w:rPr>
              <w:lang w:val="en-US"/>
            </w:rPr>
            <w:t>int bactracking(int matriz[9][9],int posicion)</w:t>
          </w:r>
        </w:p>
        <w:p w:rsidR="000739FB" w:rsidRPr="000739FB" w:rsidRDefault="000739FB" w:rsidP="000739FB">
          <w:pPr>
            <w:rPr>
              <w:lang w:val="en-US"/>
            </w:rPr>
          </w:pPr>
          <w:r w:rsidRPr="000739FB">
            <w:rPr>
              <w:lang w:val="en-US"/>
            </w:rPr>
            <w:t>{</w:t>
          </w:r>
        </w:p>
        <w:p w:rsidR="000739FB" w:rsidRPr="000739FB" w:rsidRDefault="000739FB" w:rsidP="000739FB">
          <w:pPr>
            <w:rPr>
              <w:lang w:val="en-US"/>
            </w:rPr>
          </w:pPr>
          <w:r w:rsidRPr="000739FB">
            <w:rPr>
              <w:lang w:val="en-US"/>
            </w:rPr>
            <w:tab/>
            <w:t>//axioma</w:t>
          </w:r>
        </w:p>
        <w:p w:rsidR="000739FB" w:rsidRPr="000739FB" w:rsidRDefault="000739FB" w:rsidP="000739FB">
          <w:pPr>
            <w:rPr>
              <w:lang w:val="en-US"/>
            </w:rPr>
          </w:pPr>
          <w:r w:rsidRPr="000739FB">
            <w:rPr>
              <w:lang w:val="en-US"/>
            </w:rPr>
            <w:t xml:space="preserve">    int k;</w:t>
          </w:r>
        </w:p>
        <w:p w:rsidR="000739FB" w:rsidRPr="000739FB" w:rsidRDefault="000739FB" w:rsidP="000739FB">
          <w:pPr>
            <w:rPr>
              <w:lang w:val="en-US"/>
            </w:rPr>
          </w:pPr>
          <w:r w:rsidRPr="000739FB">
            <w:rPr>
              <w:lang w:val="en-US"/>
            </w:rPr>
            <w:t xml:space="preserve">    if(posicion==82)</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return 1;</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int i=posicion/9,j=posicion%9;</w:t>
          </w:r>
        </w:p>
        <w:p w:rsidR="000739FB" w:rsidRPr="000739FB" w:rsidRDefault="000739FB" w:rsidP="000739FB">
          <w:pPr>
            <w:rPr>
              <w:lang w:val="en-US"/>
            </w:rPr>
          </w:pPr>
          <w:r w:rsidRPr="000739FB">
            <w:rPr>
              <w:lang w:val="en-US"/>
            </w:rPr>
            <w:t xml:space="preserve">    if(matriz[i][j]!=0)</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if(opcion=='S'||opcion=='s')</w:t>
          </w:r>
        </w:p>
        <w:p w:rsidR="000739FB" w:rsidRPr="000739FB" w:rsidRDefault="000739FB" w:rsidP="000739FB">
          <w:r w:rsidRPr="000739FB">
            <w:rPr>
              <w:lang w:val="en-US"/>
            </w:rPr>
            <w:t xml:space="preserve">        </w:t>
          </w:r>
          <w:r w:rsidRPr="000739FB">
            <w:t>{</w:t>
          </w:r>
        </w:p>
        <w:p w:rsidR="000739FB" w:rsidRPr="000739FB" w:rsidRDefault="000739FB" w:rsidP="000739FB">
          <w:r w:rsidRPr="000739FB">
            <w:t xml:space="preserve">            printf("\n\n\n");</w:t>
          </w:r>
        </w:p>
        <w:p w:rsidR="000739FB" w:rsidRPr="000739FB" w:rsidRDefault="000739FB" w:rsidP="000739FB">
          <w:r w:rsidRPr="000739FB">
            <w:t xml:space="preserve">            mostrar(matriz);</w:t>
          </w:r>
        </w:p>
        <w:p w:rsidR="000739FB" w:rsidRPr="000739FB" w:rsidRDefault="000739FB" w:rsidP="000739FB">
          <w:pPr>
            <w:rPr>
              <w:lang w:val="en-US"/>
            </w:rPr>
          </w:pPr>
          <w:r w:rsidRPr="000739FB">
            <w:t xml:space="preserve">            </w:t>
          </w:r>
          <w:r w:rsidRPr="000739FB">
            <w:rPr>
              <w:lang w:val="en-US"/>
            </w:rPr>
            <w:t>Sleep(86);</w:t>
          </w:r>
        </w:p>
        <w:p w:rsidR="000739FB" w:rsidRPr="000739FB" w:rsidRDefault="000739FB" w:rsidP="000739FB">
          <w:pPr>
            <w:rPr>
              <w:lang w:val="en-US"/>
            </w:rPr>
          </w:pPr>
          <w:r w:rsidRPr="000739FB">
            <w:rPr>
              <w:lang w:val="en-US"/>
            </w:rPr>
            <w:t xml:space="preserve">            system("CLS");</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return bactracking(matriz,posicion+1);</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for(k=1; k&lt;=9; k++)</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lastRenderedPageBreak/>
            <w:t xml:space="preserve">        matriz[i][j]=k;</w:t>
          </w:r>
        </w:p>
        <w:p w:rsidR="000739FB" w:rsidRPr="000739FB" w:rsidRDefault="000739FB" w:rsidP="000739FB">
          <w:r w:rsidRPr="000739FB">
            <w:rPr>
              <w:lang w:val="en-US"/>
            </w:rPr>
            <w:tab/>
          </w:r>
          <w:r w:rsidRPr="000739FB">
            <w:rPr>
              <w:lang w:val="en-US"/>
            </w:rPr>
            <w:tab/>
          </w:r>
          <w:r w:rsidRPr="000739FB">
            <w:t>//Llamada recursiva, tomando los caminos correctos</w:t>
          </w:r>
        </w:p>
        <w:p w:rsidR="000739FB" w:rsidRPr="000739FB" w:rsidRDefault="000739FB" w:rsidP="000739FB">
          <w:pPr>
            <w:rPr>
              <w:lang w:val="en-US"/>
            </w:rPr>
          </w:pPr>
          <w:r w:rsidRPr="000739FB">
            <w:t xml:space="preserve">        </w:t>
          </w:r>
          <w:r w:rsidRPr="000739FB">
            <w:rPr>
              <w:lang w:val="en-US"/>
            </w:rPr>
            <w:t>if(sudoku(matriz)==1)</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if(bactracking(matriz,posicion+1)==1)</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return 1;</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matriz[i][j]=0;</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return 0;</w:t>
          </w:r>
        </w:p>
        <w:p w:rsidR="000739FB" w:rsidRPr="000739FB" w:rsidRDefault="000739FB" w:rsidP="000739FB">
          <w:r w:rsidRPr="000739FB">
            <w:rPr>
              <w:lang w:val="en-US"/>
            </w:rPr>
            <w:tab/>
          </w:r>
          <w:r w:rsidRPr="000739FB">
            <w:t>//si no encuentra un resultado, retorna 0</w:t>
          </w:r>
        </w:p>
        <w:p w:rsidR="000739FB" w:rsidRPr="000739FB" w:rsidRDefault="000739FB" w:rsidP="000739FB">
          <w:r w:rsidRPr="000739FB">
            <w:t>}</w:t>
          </w:r>
        </w:p>
        <w:p w:rsidR="000739FB" w:rsidRPr="000739FB" w:rsidRDefault="000739FB" w:rsidP="000739FB">
          <w:r w:rsidRPr="000739FB">
            <w:t>//Esta es la funcion principal de verificacion</w:t>
          </w:r>
        </w:p>
        <w:p w:rsidR="000739FB" w:rsidRPr="000739FB" w:rsidRDefault="000739FB" w:rsidP="000739FB">
          <w:r w:rsidRPr="000739FB">
            <w:t>//atravez de esta se llaman a las demas funciones</w:t>
          </w:r>
        </w:p>
        <w:p w:rsidR="000739FB" w:rsidRPr="000739FB" w:rsidRDefault="000739FB" w:rsidP="000739FB">
          <w:r w:rsidRPr="000739FB">
            <w:t>//de verificar columna, fila y cuadrado</w:t>
          </w:r>
        </w:p>
        <w:p w:rsidR="000739FB" w:rsidRPr="000739FB" w:rsidRDefault="000739FB" w:rsidP="000739FB"/>
        <w:p w:rsidR="000739FB" w:rsidRPr="000739FB" w:rsidRDefault="000739FB" w:rsidP="000739FB">
          <w:pPr>
            <w:rPr>
              <w:lang w:val="en-US"/>
            </w:rPr>
          </w:pPr>
          <w:r w:rsidRPr="000739FB">
            <w:rPr>
              <w:lang w:val="en-US"/>
            </w:rPr>
            <w:t>int sudoku(int matriz[9][9])</w:t>
          </w:r>
        </w:p>
        <w:p w:rsidR="000739FB" w:rsidRPr="000739FB" w:rsidRDefault="000739FB" w:rsidP="000739FB">
          <w:pPr>
            <w:rPr>
              <w:lang w:val="en-US"/>
            </w:rPr>
          </w:pPr>
          <w:r w:rsidRPr="000739FB">
            <w:rPr>
              <w:lang w:val="en-US"/>
            </w:rPr>
            <w:t>{</w:t>
          </w:r>
        </w:p>
        <w:p w:rsidR="000739FB" w:rsidRPr="000739FB" w:rsidRDefault="000739FB" w:rsidP="000739FB">
          <w:pPr>
            <w:rPr>
              <w:lang w:val="en-US"/>
            </w:rPr>
          </w:pPr>
          <w:r w:rsidRPr="000739FB">
            <w:rPr>
              <w:lang w:val="en-US"/>
            </w:rPr>
            <w:t xml:space="preserve">    int i=0;</w:t>
          </w:r>
        </w:p>
        <w:p w:rsidR="000739FB" w:rsidRPr="000739FB" w:rsidRDefault="000739FB" w:rsidP="000739FB">
          <w:r w:rsidRPr="000739FB">
            <w:rPr>
              <w:lang w:val="en-US"/>
            </w:rPr>
            <w:t xml:space="preserve">    </w:t>
          </w:r>
          <w:r w:rsidRPr="000739FB">
            <w:t>while(comprobarcolumna(matriz,i)==1&amp;&amp;comprobarfila(matriz,i)==1</w:t>
          </w:r>
        </w:p>
        <w:p w:rsidR="000739FB" w:rsidRPr="000739FB" w:rsidRDefault="000739FB" w:rsidP="000739FB">
          <w:pPr>
            <w:rPr>
              <w:lang w:val="en-US"/>
            </w:rPr>
          </w:pPr>
          <w:r w:rsidRPr="000739FB">
            <w:t xml:space="preserve">            </w:t>
          </w:r>
          <w:r w:rsidRPr="000739FB">
            <w:rPr>
              <w:lang w:val="en-US"/>
            </w:rPr>
            <w:t>&amp;&amp;comprobarcuadro(matriz)==1&amp;&amp;i&lt;9)</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p>
        <w:p w:rsidR="000739FB" w:rsidRPr="000739FB" w:rsidRDefault="000739FB" w:rsidP="000739FB">
          <w:pPr>
            <w:rPr>
              <w:lang w:val="en-US"/>
            </w:rPr>
          </w:pPr>
          <w:r w:rsidRPr="000739FB">
            <w:rPr>
              <w:lang w:val="en-US"/>
            </w:rPr>
            <w:t xml:space="preserve">    if(i==9)</w:t>
          </w:r>
        </w:p>
        <w:p w:rsidR="000739FB" w:rsidRPr="000739FB" w:rsidRDefault="000739FB" w:rsidP="000739FB">
          <w:r w:rsidRPr="000739FB">
            <w:rPr>
              <w:lang w:val="en-US"/>
            </w:rPr>
            <w:t xml:space="preserve">        </w:t>
          </w:r>
          <w:r w:rsidRPr="000739FB">
            <w:t>return 1;</w:t>
          </w:r>
        </w:p>
        <w:p w:rsidR="000739FB" w:rsidRPr="000739FB" w:rsidRDefault="000739FB" w:rsidP="000739FB"/>
        <w:p w:rsidR="000739FB" w:rsidRPr="000739FB" w:rsidRDefault="000739FB" w:rsidP="000739FB">
          <w:r w:rsidRPr="000739FB">
            <w:t xml:space="preserve">    else</w:t>
          </w:r>
        </w:p>
        <w:p w:rsidR="000739FB" w:rsidRPr="000739FB" w:rsidRDefault="000739FB" w:rsidP="000739FB">
          <w:r w:rsidRPr="000739FB">
            <w:t xml:space="preserve">        return 0;</w:t>
          </w:r>
        </w:p>
        <w:p w:rsidR="000739FB" w:rsidRPr="000739FB" w:rsidRDefault="000739FB" w:rsidP="000739FB">
          <w:r w:rsidRPr="000739FB">
            <w:tab/>
          </w:r>
          <w:r w:rsidRPr="000739FB">
            <w:tab/>
            <w:t>//En el caso de que el tablero no sea valido retorna 0</w:t>
          </w:r>
        </w:p>
        <w:p w:rsidR="000739FB" w:rsidRPr="000739FB" w:rsidRDefault="000739FB" w:rsidP="000739FB"/>
        <w:p w:rsidR="000739FB" w:rsidRPr="000739FB" w:rsidRDefault="000739FB" w:rsidP="000739FB"/>
        <w:p w:rsidR="000739FB" w:rsidRPr="000739FB" w:rsidRDefault="000739FB" w:rsidP="000739FB">
          <w:r w:rsidRPr="000739FB">
            <w:t>}</w:t>
          </w:r>
        </w:p>
        <w:p w:rsidR="000739FB" w:rsidRPr="000739FB" w:rsidRDefault="000739FB" w:rsidP="000739FB">
          <w:r w:rsidRPr="000739FB">
            <w:t>//Comprabando las filas linealmente</w:t>
          </w:r>
        </w:p>
        <w:p w:rsidR="000739FB" w:rsidRPr="002D626C" w:rsidRDefault="000739FB" w:rsidP="000739FB">
          <w:r w:rsidRPr="002D626C">
            <w:t>int comprobarfila(int arr[9][9], int fila)</w:t>
          </w:r>
        </w:p>
        <w:p w:rsidR="000739FB" w:rsidRPr="000739FB" w:rsidRDefault="000739FB" w:rsidP="000739FB">
          <w:pPr>
            <w:rPr>
              <w:lang w:val="en-US"/>
            </w:rPr>
          </w:pPr>
          <w:r w:rsidRPr="000739FB">
            <w:rPr>
              <w:lang w:val="en-US"/>
            </w:rPr>
            <w:t>{</w:t>
          </w:r>
        </w:p>
        <w:p w:rsidR="000739FB" w:rsidRPr="000739FB" w:rsidRDefault="000739FB" w:rsidP="000739FB">
          <w:pPr>
            <w:rPr>
              <w:lang w:val="en-US"/>
            </w:rPr>
          </w:pPr>
          <w:r w:rsidRPr="000739FB">
            <w:rPr>
              <w:lang w:val="en-US"/>
            </w:rPr>
            <w:t xml:space="preserve">    int i,j;</w:t>
          </w:r>
        </w:p>
        <w:p w:rsidR="000739FB" w:rsidRPr="000739FB" w:rsidRDefault="000739FB" w:rsidP="000739FB">
          <w:pPr>
            <w:rPr>
              <w:lang w:val="en-US"/>
            </w:rPr>
          </w:pPr>
          <w:r w:rsidRPr="000739FB">
            <w:rPr>
              <w:lang w:val="en-US"/>
            </w:rPr>
            <w:t xml:space="preserve">    int copyfilas[9];</w:t>
          </w:r>
        </w:p>
        <w:p w:rsidR="000739FB" w:rsidRPr="000739FB" w:rsidRDefault="000739FB" w:rsidP="000739FB">
          <w:pPr>
            <w:rPr>
              <w:lang w:val="en-US"/>
            </w:rPr>
          </w:pPr>
          <w:r w:rsidRPr="000739FB">
            <w:rPr>
              <w:lang w:val="en-US"/>
            </w:rPr>
            <w:t xml:space="preserve">    for(i=0; i&lt;9;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copyfilas[i]=arr[fila][i];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for (i=0; i&lt;9;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for(j=i+1; j&lt;9; j++)</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if(copyfilas[j]==arr[fila][i]&amp;&amp;arr[fila][i]!=0)</w:t>
          </w:r>
        </w:p>
        <w:p w:rsidR="000739FB" w:rsidRPr="000739FB" w:rsidRDefault="000739FB" w:rsidP="000739FB">
          <w:r w:rsidRPr="000739FB">
            <w:rPr>
              <w:lang w:val="en-US"/>
            </w:rPr>
            <w:t xml:space="preserve">                </w:t>
          </w:r>
          <w:r w:rsidRPr="000739FB">
            <w:t>return 0;</w:t>
          </w:r>
        </w:p>
        <w:p w:rsidR="000739FB" w:rsidRPr="000739FB" w:rsidRDefault="000739FB" w:rsidP="000739FB">
          <w:r w:rsidRPr="000739FB">
            <w:t xml:space="preserve">        }</w:t>
          </w:r>
        </w:p>
        <w:p w:rsidR="000739FB" w:rsidRPr="000739FB" w:rsidRDefault="000739FB" w:rsidP="000739FB">
          <w:r w:rsidRPr="000739FB">
            <w:t xml:space="preserve">    }</w:t>
          </w:r>
        </w:p>
        <w:p w:rsidR="000739FB" w:rsidRPr="000739FB" w:rsidRDefault="000739FB" w:rsidP="000739FB">
          <w:r w:rsidRPr="000739FB">
            <w:t xml:space="preserve">    return 1;</w:t>
          </w:r>
        </w:p>
        <w:p w:rsidR="000739FB" w:rsidRPr="000739FB" w:rsidRDefault="000739FB" w:rsidP="000739FB">
          <w:r w:rsidRPr="000739FB">
            <w:t>}</w:t>
          </w:r>
        </w:p>
        <w:p w:rsidR="000739FB" w:rsidRPr="000739FB" w:rsidRDefault="000739FB" w:rsidP="000739FB">
          <w:r w:rsidRPr="000739FB">
            <w:t>//Comprabando las columnas linealmente</w:t>
          </w:r>
        </w:p>
        <w:p w:rsidR="000739FB" w:rsidRPr="002D626C" w:rsidRDefault="000739FB" w:rsidP="000739FB">
          <w:pPr>
            <w:rPr>
              <w:lang w:val="en-US"/>
            </w:rPr>
          </w:pPr>
          <w:r w:rsidRPr="002D626C">
            <w:rPr>
              <w:lang w:val="en-US"/>
            </w:rPr>
            <w:t>int comprobarcolumna(int arr[9][9], int columna)</w:t>
          </w:r>
        </w:p>
        <w:p w:rsidR="000739FB" w:rsidRPr="002D626C" w:rsidRDefault="000739FB" w:rsidP="000739FB">
          <w:pPr>
            <w:rPr>
              <w:lang w:val="en-US"/>
            </w:rPr>
          </w:pPr>
          <w:r w:rsidRPr="002D626C">
            <w:rPr>
              <w:lang w:val="en-US"/>
            </w:rPr>
            <w:t>{</w:t>
          </w:r>
        </w:p>
        <w:p w:rsidR="000739FB" w:rsidRPr="000739FB" w:rsidRDefault="000739FB" w:rsidP="000739FB">
          <w:pPr>
            <w:rPr>
              <w:lang w:val="en-US"/>
            </w:rPr>
          </w:pPr>
          <w:r w:rsidRPr="000739FB">
            <w:rPr>
              <w:lang w:val="en-US"/>
            </w:rPr>
            <w:lastRenderedPageBreak/>
            <w:t xml:space="preserve">    int i,j;</w:t>
          </w:r>
        </w:p>
        <w:p w:rsidR="000739FB" w:rsidRPr="000739FB" w:rsidRDefault="000739FB" w:rsidP="000739FB">
          <w:pPr>
            <w:rPr>
              <w:lang w:val="en-US"/>
            </w:rPr>
          </w:pPr>
          <w:r w:rsidRPr="000739FB">
            <w:rPr>
              <w:lang w:val="en-US"/>
            </w:rPr>
            <w:t xml:space="preserve">    int copycolumnas[9];</w:t>
          </w:r>
        </w:p>
        <w:p w:rsidR="000739FB" w:rsidRPr="002D626C" w:rsidRDefault="000739FB" w:rsidP="000739FB">
          <w:pPr>
            <w:rPr>
              <w:lang w:val="en-US"/>
            </w:rPr>
          </w:pPr>
          <w:r w:rsidRPr="000739FB">
            <w:rPr>
              <w:lang w:val="en-US"/>
            </w:rPr>
            <w:t xml:space="preserve">    </w:t>
          </w:r>
          <w:r w:rsidRPr="002D626C">
            <w:rPr>
              <w:lang w:val="en-US"/>
            </w:rPr>
            <w:t>for(i=0; i&lt;9;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copycolumnas[i]=arr[i][columna];</w:t>
          </w:r>
        </w:p>
        <w:p w:rsidR="000739FB" w:rsidRPr="002D626C" w:rsidRDefault="000739FB" w:rsidP="000739FB">
          <w:pPr>
            <w:rPr>
              <w:lang w:val="en-US"/>
            </w:rPr>
          </w:pPr>
          <w:r w:rsidRPr="000739FB">
            <w:rPr>
              <w:lang w:val="en-US"/>
            </w:rPr>
            <w:t xml:space="preserve">    </w:t>
          </w:r>
          <w:r w:rsidRPr="002D626C">
            <w:rPr>
              <w:lang w:val="en-US"/>
            </w:rPr>
            <w:t>}</w:t>
          </w:r>
        </w:p>
        <w:p w:rsidR="000739FB" w:rsidRPr="002D626C" w:rsidRDefault="000739FB" w:rsidP="000739FB">
          <w:pPr>
            <w:rPr>
              <w:lang w:val="en-US"/>
            </w:rPr>
          </w:pPr>
          <w:r w:rsidRPr="002D626C">
            <w:rPr>
              <w:lang w:val="en-US"/>
            </w:rPr>
            <w:t xml:space="preserve">    for (i=0; i&lt;9;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for(j=i+1; j&lt;9; j++)</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if(copycolumnas[j]==arr[i][columna]&amp;&amp;arr[i][columna]!=0)</w:t>
          </w:r>
        </w:p>
        <w:p w:rsidR="000739FB" w:rsidRPr="000739FB" w:rsidRDefault="000739FB" w:rsidP="000739FB">
          <w:r w:rsidRPr="000739FB">
            <w:rPr>
              <w:lang w:val="en-US"/>
            </w:rPr>
            <w:t xml:space="preserve">                </w:t>
          </w:r>
          <w:r w:rsidRPr="000739FB">
            <w:t>return 0;</w:t>
          </w:r>
        </w:p>
        <w:p w:rsidR="000739FB" w:rsidRPr="000739FB" w:rsidRDefault="000739FB" w:rsidP="000739FB">
          <w:r w:rsidRPr="000739FB">
            <w:t xml:space="preserve">        }</w:t>
          </w:r>
        </w:p>
        <w:p w:rsidR="000739FB" w:rsidRPr="000739FB" w:rsidRDefault="000739FB" w:rsidP="000739FB">
          <w:r w:rsidRPr="000739FB">
            <w:t xml:space="preserve">    }</w:t>
          </w:r>
        </w:p>
        <w:p w:rsidR="000739FB" w:rsidRPr="000739FB" w:rsidRDefault="000739FB" w:rsidP="000739FB">
          <w:r w:rsidRPr="000739FB">
            <w:t xml:space="preserve">    return 1;</w:t>
          </w:r>
        </w:p>
        <w:p w:rsidR="000739FB" w:rsidRPr="000739FB" w:rsidRDefault="000739FB" w:rsidP="000739FB">
          <w:r w:rsidRPr="000739FB">
            <w:t>}</w:t>
          </w:r>
        </w:p>
        <w:p w:rsidR="000739FB" w:rsidRPr="000739FB" w:rsidRDefault="000739FB" w:rsidP="000739FB">
          <w:r w:rsidRPr="000739FB">
            <w:t>//Para comprabar el cuadrado, se recorre la matriz</w:t>
          </w:r>
        </w:p>
        <w:p w:rsidR="000739FB" w:rsidRPr="000739FB" w:rsidRDefault="000739FB" w:rsidP="000739FB">
          <w:r w:rsidRPr="000739FB">
            <w:t>//cuadro por cuadro y se transforma cada cuadro en</w:t>
          </w:r>
        </w:p>
        <w:p w:rsidR="000739FB" w:rsidRPr="000739FB" w:rsidRDefault="000739FB" w:rsidP="000739FB">
          <w:r w:rsidRPr="000739FB">
            <w:t>//una cadena de enteros,luego se verifica que no</w:t>
          </w:r>
        </w:p>
        <w:p w:rsidR="000739FB" w:rsidRPr="000739FB" w:rsidRDefault="000739FB" w:rsidP="000739FB">
          <w:r w:rsidRPr="000739FB">
            <w:t>//haya ningun numero repetido en la cadena</w:t>
          </w:r>
        </w:p>
        <w:p w:rsidR="000739FB" w:rsidRPr="000739FB" w:rsidRDefault="000739FB" w:rsidP="000739FB"/>
        <w:p w:rsidR="000739FB" w:rsidRPr="000739FB" w:rsidRDefault="000739FB" w:rsidP="000739FB">
          <w:r w:rsidRPr="000739FB">
            <w:t>//Para convertir de cuadro a cadena se usa otra funcion</w:t>
          </w:r>
        </w:p>
        <w:p w:rsidR="000739FB" w:rsidRPr="000739FB" w:rsidRDefault="000739FB" w:rsidP="000739FB">
          <w:pPr>
            <w:rPr>
              <w:lang w:val="en-US"/>
            </w:rPr>
          </w:pPr>
          <w:r w:rsidRPr="000739FB">
            <w:rPr>
              <w:lang w:val="en-US"/>
            </w:rPr>
            <w:t>int comprobarcuadro(int arr[9][9])</w:t>
          </w:r>
        </w:p>
        <w:p w:rsidR="000739FB" w:rsidRPr="000739FB" w:rsidRDefault="000739FB" w:rsidP="000739FB">
          <w:pPr>
            <w:rPr>
              <w:lang w:val="en-US"/>
            </w:rPr>
          </w:pPr>
          <w:r w:rsidRPr="000739FB">
            <w:rPr>
              <w:lang w:val="en-US"/>
            </w:rPr>
            <w:t>{</w:t>
          </w:r>
        </w:p>
        <w:p w:rsidR="000739FB" w:rsidRPr="000739FB" w:rsidRDefault="000739FB" w:rsidP="000739FB">
          <w:pPr>
            <w:rPr>
              <w:lang w:val="en-US"/>
            </w:rPr>
          </w:pPr>
          <w:r w:rsidRPr="000739FB">
            <w:rPr>
              <w:lang w:val="en-US"/>
            </w:rPr>
            <w:t xml:space="preserve">    int i,j;</w:t>
          </w:r>
        </w:p>
        <w:p w:rsidR="000739FB" w:rsidRPr="000739FB" w:rsidRDefault="000739FB" w:rsidP="000739FB">
          <w:pPr>
            <w:rPr>
              <w:lang w:val="en-US"/>
            </w:rPr>
          </w:pPr>
          <w:r w:rsidRPr="000739FB">
            <w:rPr>
              <w:lang w:val="en-US"/>
            </w:rPr>
            <w:t xml:space="preserve">    for(i=0; i&lt;9; i+=3)</w:t>
          </w:r>
        </w:p>
        <w:p w:rsidR="000739FB" w:rsidRPr="000739FB" w:rsidRDefault="000739FB" w:rsidP="000739FB">
          <w:pPr>
            <w:rPr>
              <w:lang w:val="en-US"/>
            </w:rPr>
          </w:pPr>
          <w:r w:rsidRPr="000739FB">
            <w:rPr>
              <w:lang w:val="en-US"/>
            </w:rPr>
            <w:t xml:space="preserve">        for(j=0; j&lt;9; j+=3)</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if(matriz_3x3(arr,i,i+3,j,j+3)==0)</w:t>
          </w:r>
        </w:p>
        <w:p w:rsidR="000739FB" w:rsidRPr="000739FB" w:rsidRDefault="000739FB" w:rsidP="000739FB">
          <w:r w:rsidRPr="000739FB">
            <w:rPr>
              <w:lang w:val="en-US"/>
            </w:rPr>
            <w:lastRenderedPageBreak/>
            <w:t xml:space="preserve">                </w:t>
          </w:r>
          <w:r w:rsidRPr="000739FB">
            <w:t>return 0;</w:t>
          </w:r>
        </w:p>
        <w:p w:rsidR="000739FB" w:rsidRPr="000739FB" w:rsidRDefault="000739FB" w:rsidP="000739FB">
          <w:r w:rsidRPr="000739FB">
            <w:t xml:space="preserve">        }</w:t>
          </w:r>
        </w:p>
        <w:p w:rsidR="000739FB" w:rsidRPr="000739FB" w:rsidRDefault="000739FB" w:rsidP="000739FB">
          <w:r w:rsidRPr="000739FB">
            <w:t xml:space="preserve">    return 1;</w:t>
          </w:r>
        </w:p>
        <w:p w:rsidR="000739FB" w:rsidRPr="000739FB" w:rsidRDefault="000739FB" w:rsidP="000739FB">
          <w:r w:rsidRPr="000739FB">
            <w:t>}</w:t>
          </w:r>
        </w:p>
        <w:p w:rsidR="000739FB" w:rsidRPr="000739FB" w:rsidRDefault="000739FB" w:rsidP="000739FB">
          <w:r w:rsidRPr="000739FB">
            <w:t>//Esta es la funcion que convierte el cuadro a una cadena de caracteres para verificar su validez</w:t>
          </w:r>
        </w:p>
        <w:p w:rsidR="000739FB" w:rsidRPr="000739FB" w:rsidRDefault="000739FB" w:rsidP="000739FB">
          <w:pPr>
            <w:rPr>
              <w:lang w:val="en-US"/>
            </w:rPr>
          </w:pPr>
          <w:r w:rsidRPr="000739FB">
            <w:rPr>
              <w:lang w:val="en-US"/>
            </w:rPr>
            <w:t>int matriz_3x3(int matriz[9][9],int limix,int limsx,int limiy,int limsy)</w:t>
          </w:r>
        </w:p>
        <w:p w:rsidR="000739FB" w:rsidRPr="000739FB" w:rsidRDefault="000739FB" w:rsidP="000739FB">
          <w:pPr>
            <w:rPr>
              <w:lang w:val="en-US"/>
            </w:rPr>
          </w:pPr>
          <w:r w:rsidRPr="000739FB">
            <w:rPr>
              <w:lang w:val="en-US"/>
            </w:rPr>
            <w:t>{</w:t>
          </w:r>
        </w:p>
        <w:p w:rsidR="000739FB" w:rsidRPr="000739FB" w:rsidRDefault="000739FB" w:rsidP="000739FB">
          <w:pPr>
            <w:rPr>
              <w:lang w:val="en-US"/>
            </w:rPr>
          </w:pPr>
          <w:r w:rsidRPr="000739FB">
            <w:rPr>
              <w:lang w:val="en-US"/>
            </w:rPr>
            <w:t xml:space="preserve">    int i,j,k=0,arrcopy[9];</w:t>
          </w:r>
        </w:p>
        <w:p w:rsidR="000739FB" w:rsidRPr="002D626C" w:rsidRDefault="000739FB" w:rsidP="000739FB">
          <w:pPr>
            <w:rPr>
              <w:lang w:val="en-US"/>
            </w:rPr>
          </w:pPr>
          <w:r w:rsidRPr="000739FB">
            <w:rPr>
              <w:lang w:val="en-US"/>
            </w:rPr>
            <w:t xml:space="preserve">    for( i=limix ; i&lt;limsx;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for(j=limiy; j&lt;limsy; j++)</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arrcopy[k]=matriz[i][j];</w:t>
          </w:r>
        </w:p>
        <w:p w:rsidR="000739FB" w:rsidRPr="000739FB" w:rsidRDefault="000739FB" w:rsidP="000739FB">
          <w:pPr>
            <w:rPr>
              <w:lang w:val="en-US"/>
            </w:rPr>
          </w:pPr>
          <w:r w:rsidRPr="000739FB">
            <w:rPr>
              <w:lang w:val="en-US"/>
            </w:rPr>
            <w:t xml:space="preserve">            k+=1;</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for(i=0; i&lt;9; i++)</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for(j=i+1; j&lt;9; j++)</w:t>
          </w:r>
        </w:p>
        <w:p w:rsidR="000739FB" w:rsidRPr="000739FB" w:rsidRDefault="000739FB" w:rsidP="000739FB">
          <w:pPr>
            <w:rPr>
              <w:lang w:val="en-US"/>
            </w:rPr>
          </w:pPr>
          <w:r w:rsidRPr="000739FB">
            <w:rPr>
              <w:lang w:val="en-US"/>
            </w:rPr>
            <w:t xml:space="preserve">        {</w:t>
          </w:r>
        </w:p>
        <w:p w:rsidR="000739FB" w:rsidRPr="000739FB" w:rsidRDefault="000739FB" w:rsidP="000739FB">
          <w:pPr>
            <w:rPr>
              <w:lang w:val="en-US"/>
            </w:rPr>
          </w:pPr>
          <w:r w:rsidRPr="000739FB">
            <w:rPr>
              <w:lang w:val="en-US"/>
            </w:rPr>
            <w:t xml:space="preserve">            if(arrcopy[i]==arrcopy[j]&amp;&amp;arrcopy[j]!=0)</w:t>
          </w:r>
        </w:p>
        <w:p w:rsidR="000739FB" w:rsidRPr="000739FB" w:rsidRDefault="000739FB" w:rsidP="000739FB">
          <w:r w:rsidRPr="000739FB">
            <w:rPr>
              <w:lang w:val="en-US"/>
            </w:rPr>
            <w:t xml:space="preserve">                </w:t>
          </w:r>
          <w:r w:rsidRPr="000739FB">
            <w:t>return 0;</w:t>
          </w:r>
        </w:p>
        <w:p w:rsidR="000739FB" w:rsidRPr="000739FB" w:rsidRDefault="000739FB" w:rsidP="000739FB"/>
        <w:p w:rsidR="000739FB" w:rsidRPr="000739FB" w:rsidRDefault="000739FB" w:rsidP="000739FB">
          <w:r w:rsidRPr="000739FB">
            <w:t xml:space="preserve">        }</w:t>
          </w:r>
        </w:p>
        <w:p w:rsidR="000739FB" w:rsidRPr="000739FB" w:rsidRDefault="000739FB" w:rsidP="000739FB">
          <w:r w:rsidRPr="000739FB">
            <w:t xml:space="preserve">    }</w:t>
          </w:r>
        </w:p>
        <w:p w:rsidR="000739FB" w:rsidRPr="000739FB" w:rsidRDefault="000739FB" w:rsidP="000739FB">
          <w:r w:rsidRPr="000739FB">
            <w:t xml:space="preserve">    return 1;</w:t>
          </w:r>
        </w:p>
        <w:p w:rsidR="00D36857" w:rsidRDefault="000739FB" w:rsidP="000739FB">
          <w:r w:rsidRPr="000739FB">
            <w:t>}</w:t>
          </w:r>
        </w:p>
      </w:sdtContent>
    </w:sdt>
    <w:p w:rsidR="00D36857" w:rsidRDefault="00D36857">
      <w:r>
        <w:br w:type="page"/>
      </w:r>
    </w:p>
    <w:p w:rsidR="00D36857" w:rsidRDefault="008213F4" w:rsidP="008213F4">
      <w:pPr>
        <w:pStyle w:val="Heading1"/>
      </w:pPr>
      <w:bookmarkStart w:id="4" w:name="_Toc357721637"/>
      <w:r>
        <w:lastRenderedPageBreak/>
        <w:t>Condiciones de Error</w:t>
      </w:r>
      <w:bookmarkEnd w:id="4"/>
    </w:p>
    <w:sdt>
      <w:sdtPr>
        <w:alias w:val="Condiciones de Error"/>
        <w:tag w:val="Condiciones de Error"/>
        <w:id w:val="-1674637988"/>
        <w:placeholder>
          <w:docPart w:val="A4646E9B7754482EA8E1B21FC73BE39A"/>
        </w:placeholder>
      </w:sdtPr>
      <w:sdtEndPr/>
      <w:sdtContent>
        <w:p w:rsidR="0089696B" w:rsidRDefault="0089696B" w:rsidP="0089696B">
          <w:r>
            <w:t>Nuestro programa funciona siempre y cuando se le inserten los datos indicados, han ocurrido algunos pocos casos en los que no logra resolver algunos sudokus como por ejemplo este:</w:t>
          </w:r>
        </w:p>
        <w:p w:rsidR="0089696B" w:rsidRDefault="0089696B" w:rsidP="0089696B">
          <w:r>
            <w:t>900100005</w:t>
          </w:r>
          <w:r>
            <w:br/>
            <w:t>005090201</w:t>
          </w:r>
          <w:r>
            <w:br/>
            <w:t>800040000</w:t>
          </w:r>
          <w:r>
            <w:br/>
            <w:t>000080000</w:t>
          </w:r>
          <w:r>
            <w:br/>
            <w:t>000700000</w:t>
          </w:r>
          <w:r>
            <w:br/>
            <w:t>000026009</w:t>
          </w:r>
          <w:r>
            <w:br/>
            <w:t>200300006</w:t>
          </w:r>
          <w:r>
            <w:br/>
            <w:t>000200900</w:t>
          </w:r>
          <w:r>
            <w:br/>
          </w:r>
          <w:r w:rsidRPr="0089696B">
            <w:t>001904570</w:t>
          </w:r>
        </w:p>
        <w:p w:rsidR="0089696B" w:rsidRDefault="0089696B" w:rsidP="0089696B"/>
        <w:p w:rsidR="00B24BE2" w:rsidRDefault="0089696B" w:rsidP="0089696B">
          <w:r>
            <w:t>En todos los demas casos las soluciones han sido correctas</w:t>
          </w:r>
        </w:p>
      </w:sdtContent>
    </w:sdt>
    <w:p w:rsidR="00B24BE2" w:rsidRDefault="00B24BE2" w:rsidP="00B24BE2">
      <w:r>
        <w:br w:type="page"/>
      </w:r>
    </w:p>
    <w:p w:rsidR="008213F4" w:rsidRDefault="00B24BE2" w:rsidP="00B24BE2">
      <w:pPr>
        <w:pStyle w:val="Heading1"/>
      </w:pPr>
      <w:bookmarkStart w:id="5" w:name="_Toc357721638"/>
      <w:r>
        <w:lastRenderedPageBreak/>
        <w:t>Ejemplos de Uso</w:t>
      </w:r>
      <w:bookmarkEnd w:id="5"/>
    </w:p>
    <w:sdt>
      <w:sdtPr>
        <w:alias w:val="Ejemplos de Uso"/>
        <w:tag w:val="Ejemplos de Uso"/>
        <w:id w:val="1820616139"/>
        <w:placeholder>
          <w:docPart w:val="5F06BD87CCC24E91B32A8F2B681CCE67"/>
        </w:placeholder>
      </w:sdtPr>
      <w:sdtEndPr/>
      <w:sdtContent>
        <w:p w:rsidR="002D626C" w:rsidRDefault="002D626C" w:rsidP="002D626C"/>
        <w:p w:rsidR="002D626C" w:rsidRDefault="002D626C" w:rsidP="002D626C">
          <w:r>
            <w:rPr>
              <w:noProof/>
              <w:lang w:eastAsia="es-DO"/>
            </w:rPr>
            <w:drawing>
              <wp:inline distT="0" distB="0" distL="0" distR="0">
                <wp:extent cx="5638800" cy="3733800"/>
                <wp:effectExtent l="0" t="0" r="0" b="0"/>
                <wp:docPr id="9" name="Picture 9" descr="C:\Users\Eduard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733800"/>
                        </a:xfrm>
                        <a:prstGeom prst="rect">
                          <a:avLst/>
                        </a:prstGeom>
                        <a:noFill/>
                        <a:ln>
                          <a:noFill/>
                        </a:ln>
                      </pic:spPr>
                    </pic:pic>
                  </a:graphicData>
                </a:graphic>
              </wp:inline>
            </w:drawing>
          </w:r>
        </w:p>
        <w:p w:rsidR="002D626C" w:rsidRDefault="002D626C" w:rsidP="002D626C">
          <w:r w:rsidRPr="002D626C">
            <w:drawing>
              <wp:inline distT="0" distB="0" distL="0" distR="0" wp14:anchorId="2503F94D" wp14:editId="247FB333">
                <wp:extent cx="6858000" cy="3448050"/>
                <wp:effectExtent l="0" t="0" r="0" b="0"/>
                <wp:docPr id="8" name="Picture 8" descr="C:\Users\Eduard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48050"/>
                        </a:xfrm>
                        <a:prstGeom prst="rect">
                          <a:avLst/>
                        </a:prstGeom>
                        <a:noFill/>
                        <a:ln>
                          <a:noFill/>
                        </a:ln>
                      </pic:spPr>
                    </pic:pic>
                  </a:graphicData>
                </a:graphic>
              </wp:inline>
            </w:drawing>
          </w:r>
        </w:p>
        <w:p w:rsidR="003720CD" w:rsidRDefault="002D626C" w:rsidP="002D626C">
          <w:r>
            <w:rPr>
              <w:noProof/>
              <w:lang w:eastAsia="es-DO"/>
            </w:rPr>
            <w:lastRenderedPageBreak/>
            <w:drawing>
              <wp:inline distT="0" distB="0" distL="0" distR="0">
                <wp:extent cx="6858000" cy="2247900"/>
                <wp:effectExtent l="0" t="0" r="0" b="0"/>
                <wp:docPr id="10" name="Picture 10" descr="C:\Users\Eduard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ardo\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47900"/>
                        </a:xfrm>
                        <a:prstGeom prst="rect">
                          <a:avLst/>
                        </a:prstGeom>
                        <a:noFill/>
                        <a:ln>
                          <a:noFill/>
                        </a:ln>
                      </pic:spPr>
                    </pic:pic>
                  </a:graphicData>
                </a:graphic>
              </wp:inline>
            </w:drawing>
          </w:r>
        </w:p>
      </w:sdtContent>
    </w:sdt>
    <w:p w:rsidR="003720CD" w:rsidRDefault="003720CD" w:rsidP="003720CD">
      <w:r>
        <w:br w:type="page"/>
      </w:r>
    </w:p>
    <w:p w:rsidR="00B24BE2" w:rsidRDefault="003720CD" w:rsidP="003720CD">
      <w:pPr>
        <w:pStyle w:val="Heading1"/>
      </w:pPr>
      <w:bookmarkStart w:id="6" w:name="_Toc357721639"/>
      <w:r>
        <w:lastRenderedPageBreak/>
        <w:t>Notas al Profesor</w:t>
      </w:r>
      <w:bookmarkEnd w:id="6"/>
    </w:p>
    <w:sdt>
      <w:sdtPr>
        <w:alias w:val="Notas al Profesor"/>
        <w:tag w:val="Notas al Profesor"/>
        <w:id w:val="-1821264740"/>
      </w:sdtPr>
      <w:sdtEndPr/>
      <w:sdtContent>
        <w:p w:rsidR="003720CD" w:rsidRPr="003720CD" w:rsidRDefault="002D626C" w:rsidP="003720CD">
          <w:hyperlink r:id="rId11" w:history="1">
            <w:r w:rsidRPr="002D626C">
              <w:rPr>
                <w:rStyle w:val="Hyperlink"/>
              </w:rPr>
              <w:t>http://www.lchs.info/Puss-In-Boots-S</w:t>
            </w:r>
            <w:bookmarkStart w:id="7" w:name="_GoBack"/>
            <w:bookmarkEnd w:id="7"/>
            <w:r w:rsidRPr="002D626C">
              <w:rPr>
                <w:rStyle w:val="Hyperlink"/>
              </w:rPr>
              <w:t>hrek-497126.jpeg</w:t>
            </w:r>
          </w:hyperlink>
        </w:p>
      </w:sdtContent>
    </w:sdt>
    <w:sectPr w:rsidR="003720CD" w:rsidRPr="003720CD" w:rsidSect="00D36857">
      <w:headerReference w:type="default" r:id="rId12"/>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5C2" w:rsidRDefault="006765C2" w:rsidP="00870540">
      <w:pPr>
        <w:spacing w:after="0" w:line="240" w:lineRule="auto"/>
      </w:pPr>
      <w:r>
        <w:separator/>
      </w:r>
    </w:p>
  </w:endnote>
  <w:endnote w:type="continuationSeparator" w:id="0">
    <w:p w:rsidR="006765C2" w:rsidRDefault="006765C2"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5C2" w:rsidRDefault="006765C2" w:rsidP="00870540">
      <w:pPr>
        <w:spacing w:after="0" w:line="240" w:lineRule="auto"/>
      </w:pPr>
      <w:r>
        <w:separator/>
      </w:r>
    </w:p>
  </w:footnote>
  <w:footnote w:type="continuationSeparator" w:id="0">
    <w:p w:rsidR="006765C2" w:rsidRDefault="006765C2"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0EA" w:rsidRDefault="007A00EA" w:rsidP="007F7126">
    <w:pPr>
      <w:pStyle w:val="Header"/>
      <w:tabs>
        <w:tab w:val="left" w:pos="567"/>
      </w:tabs>
      <w:rPr>
        <w:rStyle w:val="Strong"/>
      </w:rPr>
    </w:pPr>
    <w:r>
      <w:rPr>
        <w:noProof/>
        <w:lang w:eastAsia="es-DO"/>
      </w:rPr>
      <w:drawing>
        <wp:anchor distT="0" distB="0" distL="114300" distR="114300" simplePos="0" relativeHeight="251657216" behindDoc="0" locked="0" layoutInCell="1" allowOverlap="1" wp14:anchorId="22320CB4" wp14:editId="751E288F">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PONTIFICIA UNIVERSIDAD CATÓLICA MADRE Y MAESTRA – PUCMM</w:t>
    </w:r>
    <w:r>
      <w:rPr>
        <w:rStyle w:val="Strong"/>
      </w:rPr>
      <w:tab/>
    </w:r>
    <w:r>
      <w:rPr>
        <w:rStyle w:val="Strong"/>
      </w:rPr>
      <w:tab/>
      <w:t>Matrículas:</w:t>
    </w:r>
    <w:r>
      <w:rPr>
        <w:rStyle w:val="Strong"/>
      </w:rPr>
      <w:br/>
    </w:r>
    <w:r>
      <w:rPr>
        <w:rStyle w:val="Strong"/>
      </w:rPr>
      <w:tab/>
      <w:t>FACULTAD DE CIENCIAS DE LAS INGENIERÍAS</w:t>
    </w:r>
    <w:r>
      <w:rPr>
        <w:rStyle w:val="Strong"/>
      </w:rPr>
      <w:tab/>
    </w:r>
    <w:r>
      <w:rPr>
        <w:rStyle w:val="Strong"/>
      </w:rPr>
      <w:tab/>
    </w:r>
    <w:sdt>
      <w:sdtPr>
        <w:alias w:val="Estudiante 1"/>
        <w:tag w:val="Estudiante 1"/>
        <w:id w:val="-1768694649"/>
        <w:placeholder>
          <w:docPart w:val="0FE535D57CC143048983256CB98E37FF"/>
        </w:placeholder>
      </w:sdtPr>
      <w:sdtEndPr/>
      <w:sdtContent>
        <w:r>
          <w:t>2012-0844</w:t>
        </w:r>
      </w:sdtContent>
    </w:sdt>
  </w:p>
  <w:p w:rsidR="007A00EA" w:rsidRDefault="007A00EA" w:rsidP="007F7126">
    <w:pPr>
      <w:pStyle w:val="Header"/>
      <w:tabs>
        <w:tab w:val="left" w:pos="567"/>
      </w:tabs>
      <w:rPr>
        <w:rStyle w:val="Strong"/>
      </w:rPr>
    </w:pPr>
    <w:r>
      <w:rPr>
        <w:rStyle w:val="Strong"/>
      </w:rPr>
      <w:tab/>
      <w:t>Departamento de Ingeniería en Sistemas y Computación – ISC</w:t>
    </w:r>
    <w:r>
      <w:rPr>
        <w:rStyle w:val="Strong"/>
      </w:rPr>
      <w:tab/>
    </w:r>
    <w:r>
      <w:rPr>
        <w:rStyle w:val="Strong"/>
      </w:rPr>
      <w:tab/>
    </w:r>
    <w:sdt>
      <w:sdtPr>
        <w:alias w:val="Estudiante 2"/>
        <w:tag w:val="Estudiante 2"/>
        <w:id w:val="906417857"/>
        <w:placeholder>
          <w:docPart w:val="9E3BA46B2EBF4542AFCA7CC34BED83A6"/>
        </w:placeholder>
      </w:sdtPr>
      <w:sdtEndPr/>
      <w:sdtContent>
        <w:r>
          <w:t>2012-0201</w:t>
        </w:r>
      </w:sdtContent>
    </w:sdt>
  </w:p>
  <w:p w:rsidR="007A00EA" w:rsidRPr="007F7126" w:rsidRDefault="007A00EA"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0288" behindDoc="0" locked="0" layoutInCell="1" allowOverlap="1" wp14:anchorId="2106E79E" wp14:editId="20F06102">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9D0EAA8" id="2 Conector recto"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Strong"/>
      </w:rPr>
      <w:tab/>
      <w:t>Asignatura: Fundamento de programacion.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0EA" w:rsidRDefault="007A00EA" w:rsidP="007F7126">
    <w:pPr>
      <w:pStyle w:val="Header"/>
      <w:tabs>
        <w:tab w:val="left" w:pos="567"/>
      </w:tabs>
      <w:rPr>
        <w:rStyle w:val="Strong"/>
      </w:rPr>
    </w:pPr>
    <w:r>
      <w:rPr>
        <w:rStyle w:val="Strong"/>
      </w:rPr>
      <w:t>Asignatura: ISC-105-P-071 - Fundamento de Programacion</w:t>
    </w:r>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B814CD">
      <w:rPr>
        <w:rStyle w:val="Strong"/>
        <w:noProof/>
      </w:rPr>
      <w:t>25</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B814CD">
      <w:rPr>
        <w:rStyle w:val="Strong"/>
        <w:noProof/>
      </w:rPr>
      <w:t>25</w:t>
    </w:r>
    <w:r>
      <w:rPr>
        <w:rStyle w:val="Strong"/>
      </w:rPr>
      <w:fldChar w:fldCharType="end"/>
    </w:r>
  </w:p>
  <w:p w:rsidR="007A00EA" w:rsidRPr="007F7126" w:rsidRDefault="007A00EA"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3872" behindDoc="0" locked="0" layoutInCell="1" allowOverlap="1" wp14:anchorId="207808F2" wp14:editId="37FBE4A3">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53D65F6" id="3 Conector recto" o:spid="_x0000_s1026" style="position:absolute;flip:y;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Nombre Asignación"/>
        <w:tag w:val="Nombre Asignación"/>
        <w:id w:val="1121419102"/>
      </w:sdtPr>
      <w:sdtEndPr>
        <w:rPr>
          <w:rStyle w:val="Strong"/>
        </w:rPr>
      </w:sdtEndPr>
      <w:sdtContent>
        <w:r>
          <w:rPr>
            <w:rStyle w:val="Strong"/>
          </w:rPr>
          <w:t>Compromiso#1:Resolver sudoko</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2E"/>
    <w:rsid w:val="000739FB"/>
    <w:rsid w:val="000970AE"/>
    <w:rsid w:val="000F13B3"/>
    <w:rsid w:val="00137247"/>
    <w:rsid w:val="001B0FBE"/>
    <w:rsid w:val="002D626C"/>
    <w:rsid w:val="003720CD"/>
    <w:rsid w:val="004A182B"/>
    <w:rsid w:val="004A582E"/>
    <w:rsid w:val="0058465E"/>
    <w:rsid w:val="005B7324"/>
    <w:rsid w:val="005D1D94"/>
    <w:rsid w:val="006524C3"/>
    <w:rsid w:val="006765C2"/>
    <w:rsid w:val="00760C2E"/>
    <w:rsid w:val="007A00EA"/>
    <w:rsid w:val="007F0CC9"/>
    <w:rsid w:val="007F7126"/>
    <w:rsid w:val="008213F4"/>
    <w:rsid w:val="00844AF8"/>
    <w:rsid w:val="00855905"/>
    <w:rsid w:val="008701D3"/>
    <w:rsid w:val="00870540"/>
    <w:rsid w:val="0089696B"/>
    <w:rsid w:val="008B0E17"/>
    <w:rsid w:val="00900F07"/>
    <w:rsid w:val="009205B1"/>
    <w:rsid w:val="009A2BEA"/>
    <w:rsid w:val="009F5D43"/>
    <w:rsid w:val="00A674B1"/>
    <w:rsid w:val="00AB3D26"/>
    <w:rsid w:val="00B07E5C"/>
    <w:rsid w:val="00B24BE2"/>
    <w:rsid w:val="00B814CD"/>
    <w:rsid w:val="00BA3C36"/>
    <w:rsid w:val="00C1522A"/>
    <w:rsid w:val="00C41047"/>
    <w:rsid w:val="00D36857"/>
    <w:rsid w:val="00E819DC"/>
    <w:rsid w:val="00ED1D14"/>
    <w:rsid w:val="00EF48AA"/>
    <w:rsid w:val="00F23373"/>
    <w:rsid w:val="00F31BF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8963C3-9453-464B-8064-64B1228A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chs.info/Puss-In-Boots-Shrek-497126.jp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Downloads\Trabajo_de_Programaci_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E535D57CC143048983256CB98E37FF"/>
        <w:category>
          <w:name w:val="General"/>
          <w:gallery w:val="placeholder"/>
        </w:category>
        <w:types>
          <w:type w:val="bbPlcHdr"/>
        </w:types>
        <w:behaviors>
          <w:behavior w:val="content"/>
        </w:behaviors>
        <w:guid w:val="{637D80B9-8445-4D05-B0D9-DAF49466C150}"/>
      </w:docPartPr>
      <w:docPartBody>
        <w:p w:rsidR="002B1CB5" w:rsidRDefault="00934DF1" w:rsidP="002B1CB5">
          <w:pPr>
            <w:rPr>
              <w:rStyle w:val="PlaceholderText"/>
            </w:rPr>
          </w:pPr>
          <w:r w:rsidRPr="0093150A">
            <w:rPr>
              <w:rStyle w:val="PlaceholderText"/>
            </w:rPr>
            <w:t xml:space="preserve">Haga clic aquí para escribir </w:t>
          </w:r>
          <w:r>
            <w:rPr>
              <w:rStyle w:val="PlaceholderText"/>
            </w:rPr>
            <w:t>una escueta definición del problema como haya sido planteado en el curso, es decir, qué debe hacer o qué el programa hace. No se debe exponer aquí nada al respecto de cómo se hace, sino qué se hace.</w:t>
          </w:r>
        </w:p>
        <w:p w:rsidR="002B1CB5" w:rsidRDefault="00934DF1">
          <w:pPr>
            <w:pStyle w:val="0FE535D57CC143048983256CB98E37FF"/>
          </w:pPr>
          <w:r>
            <w:rPr>
              <w:rStyle w:val="PlaceholderText"/>
            </w:rPr>
            <w:t>Incluir en esta parte cualquier definición que el lector requiera saber que se haya usado en el trabajo</w:t>
          </w:r>
          <w:r w:rsidRPr="0093150A">
            <w:rPr>
              <w:rStyle w:val="PlaceholderText"/>
            </w:rPr>
            <w:t>.</w:t>
          </w:r>
        </w:p>
      </w:docPartBody>
    </w:docPart>
    <w:docPart>
      <w:docPartPr>
        <w:name w:val="9E3BA46B2EBF4542AFCA7CC34BED83A6"/>
        <w:category>
          <w:name w:val="General"/>
          <w:gallery w:val="placeholder"/>
        </w:category>
        <w:types>
          <w:type w:val="bbPlcHdr"/>
        </w:types>
        <w:behaviors>
          <w:behavior w:val="content"/>
        </w:behaviors>
        <w:guid w:val="{82373A6F-D450-448F-ADB3-450092A33FF1}"/>
      </w:docPartPr>
      <w:docPartBody>
        <w:p w:rsidR="002B1CB5" w:rsidRDefault="00934DF1" w:rsidP="002B1CB5">
          <w:pPr>
            <w:rPr>
              <w:rStyle w:val="PlaceholderText"/>
            </w:rPr>
          </w:pPr>
          <w:r>
            <w:rPr>
              <w:rStyle w:val="PlaceholderText"/>
            </w:rPr>
            <w:t>En esta parte se espera que usted demuestre que conoce y domina el problema.</w:t>
          </w:r>
        </w:p>
        <w:p w:rsidR="002B1CB5" w:rsidRDefault="00934DF1" w:rsidP="002B1CB5">
          <w:pPr>
            <w:rPr>
              <w:rStyle w:val="PlaceholderText"/>
            </w:rPr>
          </w:pPr>
          <w:r>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2B1CB5" w:rsidRDefault="00934DF1">
          <w:pPr>
            <w:pStyle w:val="9E3BA46B2EBF4542AFCA7CC34BED83A6"/>
          </w:pPr>
          <w:r>
            <w:rPr>
              <w:rStyle w:val="PlaceholderText"/>
            </w:rPr>
            <w:t>En esta parte se espera que usted describa el problema que se plantea y lo descomponga en partes o sub-problemas explicando de qué manera estos módulos o componentes se interrelacionan.</w:t>
          </w:r>
        </w:p>
      </w:docPartBody>
    </w:docPart>
    <w:docPart>
      <w:docPartPr>
        <w:name w:val="E7A4786BE39143639BC82F35E0CFE869"/>
        <w:category>
          <w:name w:val="General"/>
          <w:gallery w:val="placeholder"/>
        </w:category>
        <w:types>
          <w:type w:val="bbPlcHdr"/>
        </w:types>
        <w:behaviors>
          <w:behavior w:val="content"/>
        </w:behaviors>
        <w:guid w:val="{C1734862-2B7E-43E8-A441-8A86C3377506}"/>
      </w:docPartPr>
      <w:docPartBody>
        <w:p w:rsidR="002B1CB5" w:rsidRDefault="00934DF1" w:rsidP="002B1CB5">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2B1CB5" w:rsidRDefault="00934DF1" w:rsidP="002B1CB5">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2B1CB5" w:rsidRDefault="00934DF1">
          <w:pPr>
            <w:pStyle w:val="E7A4786BE39143639BC82F35E0CFE869"/>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E1009F0AF5E7475AA2479A039347D044"/>
        <w:category>
          <w:name w:val="General"/>
          <w:gallery w:val="placeholder"/>
        </w:category>
        <w:types>
          <w:type w:val="bbPlcHdr"/>
        </w:types>
        <w:behaviors>
          <w:behavior w:val="content"/>
        </w:behaviors>
        <w:guid w:val="{B08558D1-3FE1-4332-B5AF-5BD5E952F511}"/>
      </w:docPartPr>
      <w:docPartBody>
        <w:p w:rsidR="002B1CB5" w:rsidRDefault="00934DF1">
          <w:pPr>
            <w:pStyle w:val="E1009F0AF5E7475AA2479A039347D044"/>
          </w:pPr>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docPartBody>
    </w:docPart>
    <w:docPart>
      <w:docPartPr>
        <w:name w:val="A4646E9B7754482EA8E1B21FC73BE39A"/>
        <w:category>
          <w:name w:val="General"/>
          <w:gallery w:val="placeholder"/>
        </w:category>
        <w:types>
          <w:type w:val="bbPlcHdr"/>
        </w:types>
        <w:behaviors>
          <w:behavior w:val="content"/>
        </w:behaviors>
        <w:guid w:val="{FAB872EA-451E-4FB6-8055-68506ED18F9A}"/>
      </w:docPartPr>
      <w:docPartBody>
        <w:p w:rsidR="002B1CB5" w:rsidRDefault="00934DF1" w:rsidP="002B1CB5">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2B1CB5" w:rsidRDefault="00934DF1">
          <w:pPr>
            <w:pStyle w:val="A4646E9B7754482EA8E1B21FC73BE39A"/>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5F06BD87CCC24E91B32A8F2B681CCE67"/>
        <w:category>
          <w:name w:val="General"/>
          <w:gallery w:val="placeholder"/>
        </w:category>
        <w:types>
          <w:type w:val="bbPlcHdr"/>
        </w:types>
        <w:behaviors>
          <w:behavior w:val="content"/>
        </w:behaviors>
        <w:guid w:val="{D25F9733-B221-4D9B-9BB1-4A355A70507C}"/>
      </w:docPartPr>
      <w:docPartBody>
        <w:p w:rsidR="002B1CB5" w:rsidRDefault="00934DF1" w:rsidP="002B1CB5">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rsidR="002B1CB5" w:rsidRDefault="00934DF1" w:rsidP="002B1CB5">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rsidR="002B1CB5" w:rsidRDefault="00934DF1" w:rsidP="002B1CB5">
          <w:r>
            <w:rPr>
              <w:b/>
            </w:rPr>
            <w:t>C:\ejemplo.exe &gt; salida.txt</w:t>
          </w:r>
        </w:p>
        <w:p w:rsidR="002B1CB5" w:rsidRDefault="00934DF1">
          <w:pPr>
            <w:pStyle w:val="5F06BD87CCC24E91B32A8F2B681CCE67"/>
          </w:pPr>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F1"/>
    <w:rsid w:val="002B1CB5"/>
    <w:rsid w:val="00934DF1"/>
    <w:rsid w:val="00A116FA"/>
    <w:rsid w:val="00FE59E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E535D57CC143048983256CB98E37FF">
    <w:name w:val="0FE535D57CC143048983256CB98E37FF"/>
  </w:style>
  <w:style w:type="paragraph" w:customStyle="1" w:styleId="9E3BA46B2EBF4542AFCA7CC34BED83A6">
    <w:name w:val="9E3BA46B2EBF4542AFCA7CC34BED83A6"/>
  </w:style>
  <w:style w:type="paragraph" w:customStyle="1" w:styleId="E7A4786BE39143639BC82F35E0CFE869">
    <w:name w:val="E7A4786BE39143639BC82F35E0CFE869"/>
  </w:style>
  <w:style w:type="paragraph" w:customStyle="1" w:styleId="E1009F0AF5E7475AA2479A039347D044">
    <w:name w:val="E1009F0AF5E7475AA2479A039347D044"/>
  </w:style>
  <w:style w:type="paragraph" w:customStyle="1" w:styleId="A4646E9B7754482EA8E1B21FC73BE39A">
    <w:name w:val="A4646E9B7754482EA8E1B21FC73BE39A"/>
  </w:style>
  <w:style w:type="paragraph" w:customStyle="1" w:styleId="5F06BD87CCC24E91B32A8F2B681CCE67">
    <w:name w:val="5F06BD87CCC24E91B32A8F2B681CCE67"/>
  </w:style>
  <w:style w:type="paragraph" w:customStyle="1" w:styleId="AE09CAD8F17044ECAFAF4E625FC256F5">
    <w:name w:val="AE09CAD8F17044ECAFAF4E625FC256F5"/>
  </w:style>
  <w:style w:type="paragraph" w:customStyle="1" w:styleId="131FD0CC77E04C3180A8A5BDEE8672E0">
    <w:name w:val="131FD0CC77E04C3180A8A5BDEE867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15FE0-74F1-4373-810D-4A6134BD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Trabajo_de_Programaci_n.dotx</Template>
  <TotalTime>0</TotalTime>
  <Pages>27</Pages>
  <Words>2836</Words>
  <Characters>15603</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 veras</cp:lastModifiedBy>
  <cp:revision>2</cp:revision>
  <dcterms:created xsi:type="dcterms:W3CDTF">2013-06-03T05:27:00Z</dcterms:created>
  <dcterms:modified xsi:type="dcterms:W3CDTF">2013-06-03T05:27:00Z</dcterms:modified>
</cp:coreProperties>
</file>